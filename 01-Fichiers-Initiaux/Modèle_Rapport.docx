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D859" w14:textId="77777777" w:rsidR="00C930E9" w:rsidRDefault="00C930E9">
      <w:pPr>
        <w:pStyle w:val="TM1"/>
      </w:pPr>
    </w:p>
    <w:p w14:paraId="2A1CD7AD" w14:textId="77777777" w:rsidR="00C930E9" w:rsidRDefault="00C930E9">
      <w:pPr>
        <w:pStyle w:val="TM1"/>
      </w:pPr>
    </w:p>
    <w:p w14:paraId="2F8ADFBD" w14:textId="77777777" w:rsidR="00C930E9" w:rsidRDefault="00C930E9">
      <w:pPr>
        <w:pStyle w:val="TM1"/>
      </w:pPr>
    </w:p>
    <w:p w14:paraId="7DB631F8" w14:textId="77777777" w:rsidR="00C930E9" w:rsidRDefault="00C930E9">
      <w:pPr>
        <w:pStyle w:val="TM1"/>
      </w:pPr>
    </w:p>
    <w:p w14:paraId="51A7EEE7" w14:textId="77777777" w:rsidR="00C930E9" w:rsidRDefault="00C930E9">
      <w:pPr>
        <w:pStyle w:val="TM1"/>
      </w:pPr>
    </w:p>
    <w:p w14:paraId="3284FED7" w14:textId="77777777" w:rsidR="00C930E9" w:rsidRDefault="00C930E9">
      <w:pPr>
        <w:pStyle w:val="TM1"/>
      </w:pPr>
    </w:p>
    <w:p w14:paraId="33315FAA" w14:textId="77777777" w:rsidR="00C930E9" w:rsidRDefault="00C930E9">
      <w:pPr>
        <w:pStyle w:val="TM1"/>
      </w:pPr>
    </w:p>
    <w:p w14:paraId="082FC345"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B034837" w14:textId="77777777">
        <w:tc>
          <w:tcPr>
            <w:tcW w:w="9210" w:type="dxa"/>
          </w:tcPr>
          <w:p w14:paraId="2B62DE9F"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17F62047" w14:textId="77777777" w:rsidR="00C930E9" w:rsidRDefault="00C930E9">
      <w:pPr>
        <w:rPr>
          <w:sz w:val="52"/>
        </w:rPr>
      </w:pPr>
    </w:p>
    <w:p w14:paraId="58410368" w14:textId="77777777" w:rsidR="00205685" w:rsidRDefault="00205685">
      <w:pPr>
        <w:rPr>
          <w:sz w:val="52"/>
        </w:rPr>
      </w:pPr>
    </w:p>
    <w:p w14:paraId="512C8EC9" w14:textId="77777777" w:rsidR="00C930E9" w:rsidRDefault="00C930E9"/>
    <w:p w14:paraId="356EA557" w14:textId="77777777" w:rsidR="00C930E9" w:rsidRDefault="00C930E9"/>
    <w:p w14:paraId="70C9B8CB" w14:textId="77777777" w:rsidR="00C930E9" w:rsidRDefault="00C930E9"/>
    <w:p w14:paraId="05C33AD0" w14:textId="77777777" w:rsidR="00C930E9" w:rsidRDefault="00C930E9"/>
    <w:p w14:paraId="2DB3E2CE" w14:textId="77777777" w:rsidR="00C930E9" w:rsidRDefault="00C930E9"/>
    <w:p w14:paraId="6910B6E0" w14:textId="77777777" w:rsidR="00C930E9" w:rsidRDefault="00C930E9"/>
    <w:p w14:paraId="41449880" w14:textId="77777777" w:rsidR="00C930E9" w:rsidRDefault="00C930E9"/>
    <w:p w14:paraId="7F9B3A44" w14:textId="77777777" w:rsidR="00C930E9" w:rsidRDefault="00C930E9"/>
    <w:p w14:paraId="011745C2" w14:textId="77777777" w:rsidR="00C930E9" w:rsidRDefault="00C930E9"/>
    <w:p w14:paraId="74DBCB1C" w14:textId="77777777" w:rsidR="00C930E9" w:rsidRDefault="00C930E9"/>
    <w:p w14:paraId="2F0BF4C0" w14:textId="77777777" w:rsidR="00C930E9" w:rsidRDefault="00C930E9"/>
    <w:p w14:paraId="78B92743" w14:textId="77777777" w:rsidR="00C930E9" w:rsidRDefault="00C930E9"/>
    <w:p w14:paraId="72243A69" w14:textId="77777777" w:rsidR="00C930E9" w:rsidRDefault="00C930E9"/>
    <w:p w14:paraId="72E1BEC2" w14:textId="77777777" w:rsidR="00C930E9" w:rsidRDefault="00C930E9"/>
    <w:p w14:paraId="596018FA" w14:textId="77777777" w:rsidR="00C930E9" w:rsidRDefault="00C930E9"/>
    <w:p w14:paraId="56AB1C70" w14:textId="77777777" w:rsidR="00C930E9" w:rsidRDefault="00C930E9"/>
    <w:p w14:paraId="7D6EEAEC" w14:textId="77777777" w:rsidR="00C930E9" w:rsidRDefault="00C930E9"/>
    <w:p w14:paraId="233751B4" w14:textId="77777777" w:rsidR="00C930E9" w:rsidRDefault="00C930E9"/>
    <w:p w14:paraId="1C462482" w14:textId="77777777" w:rsidR="00C930E9" w:rsidRDefault="00C930E9"/>
    <w:p w14:paraId="49F358F5" w14:textId="77777777" w:rsidR="00C930E9" w:rsidRDefault="00C930E9"/>
    <w:p w14:paraId="17A87EA8" w14:textId="77777777" w:rsidR="00C930E9" w:rsidRDefault="00C930E9"/>
    <w:p w14:paraId="360FA9BB" w14:textId="77777777" w:rsidR="00C930E9" w:rsidRDefault="00C930E9"/>
    <w:p w14:paraId="11EF3557" w14:textId="77777777" w:rsidR="00C930E9" w:rsidRDefault="00C930E9"/>
    <w:p w14:paraId="20DE0C3F" w14:textId="77777777" w:rsidR="00205685" w:rsidRDefault="00205685" w:rsidP="00791020"/>
    <w:sdt>
      <w:sdtPr>
        <w:rPr>
          <w:rFonts w:asciiTheme="minorHAnsi" w:eastAsia="Times New Roman" w:hAnsiTheme="minorHAnsi" w:cs="Times New Roman"/>
          <w:spacing w:val="0"/>
          <w:kern w:val="0"/>
          <w:sz w:val="24"/>
          <w:szCs w:val="20"/>
        </w:rPr>
        <w:id w:val="465473478"/>
        <w:docPartObj>
          <w:docPartGallery w:val="Table of Contents"/>
          <w:docPartUnique/>
        </w:docPartObj>
      </w:sdtPr>
      <w:sdtEndPr>
        <w:rPr>
          <w:b/>
          <w:bCs/>
          <w:noProof/>
        </w:rPr>
      </w:sdtEndPr>
      <w:sdtContent>
        <w:p w14:paraId="32129CEC" w14:textId="66CAD1CB" w:rsidR="00F81068" w:rsidRDefault="00F81068" w:rsidP="00F81068">
          <w:pPr>
            <w:pStyle w:val="Titre"/>
          </w:pPr>
          <w:r>
            <w:t>Table des matières</w:t>
          </w:r>
        </w:p>
        <w:p w14:paraId="65176928" w14:textId="77777777" w:rsidR="00F81068" w:rsidRPr="00F81068" w:rsidRDefault="00F81068" w:rsidP="00F81068"/>
        <w:p w14:paraId="73CBA5F2" w14:textId="46C6E165" w:rsidR="007E085B" w:rsidRDefault="00F81068">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r>
            <w:rPr>
              <w:b w:val="0"/>
              <w:bCs w:val="0"/>
            </w:rPr>
            <w:fldChar w:fldCharType="begin"/>
          </w:r>
          <w:r>
            <w:instrText>TOC \o "1-3" \h \z \u</w:instrText>
          </w:r>
          <w:r>
            <w:rPr>
              <w:b w:val="0"/>
              <w:bCs w:val="0"/>
            </w:rPr>
            <w:fldChar w:fldCharType="separate"/>
          </w:r>
          <w:hyperlink w:anchor="_Toc161050285" w:history="1">
            <w:r w:rsidR="007E085B" w:rsidRPr="00B7770E">
              <w:rPr>
                <w:rStyle w:val="Lienhypertexte"/>
                <w:noProof/>
              </w:rPr>
              <w:t>1</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Analyse préliminaire</w:t>
            </w:r>
            <w:r w:rsidR="007E085B">
              <w:rPr>
                <w:noProof/>
                <w:webHidden/>
              </w:rPr>
              <w:tab/>
            </w:r>
            <w:r w:rsidR="007E085B">
              <w:rPr>
                <w:noProof/>
                <w:webHidden/>
              </w:rPr>
              <w:fldChar w:fldCharType="begin"/>
            </w:r>
            <w:r w:rsidR="007E085B">
              <w:rPr>
                <w:noProof/>
                <w:webHidden/>
              </w:rPr>
              <w:instrText xml:space="preserve"> PAGEREF _Toc161050285 \h </w:instrText>
            </w:r>
            <w:r w:rsidR="007E085B">
              <w:rPr>
                <w:noProof/>
                <w:webHidden/>
              </w:rPr>
            </w:r>
            <w:r w:rsidR="007E085B">
              <w:rPr>
                <w:noProof/>
                <w:webHidden/>
              </w:rPr>
              <w:fldChar w:fldCharType="separate"/>
            </w:r>
            <w:r w:rsidR="007E085B">
              <w:rPr>
                <w:noProof/>
                <w:webHidden/>
              </w:rPr>
              <w:t>3</w:t>
            </w:r>
            <w:r w:rsidR="007E085B">
              <w:rPr>
                <w:noProof/>
                <w:webHidden/>
              </w:rPr>
              <w:fldChar w:fldCharType="end"/>
            </w:r>
          </w:hyperlink>
        </w:p>
        <w:p w14:paraId="66AA3DA8" w14:textId="35635ACA"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86" w:history="1">
            <w:r w:rsidR="007E085B" w:rsidRPr="00B7770E">
              <w:rPr>
                <w:rStyle w:val="Lienhypertexte"/>
                <w:iCs/>
                <w:noProof/>
              </w:rPr>
              <w:t>1.1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Introduction</w:t>
            </w:r>
            <w:r w:rsidR="007E085B">
              <w:rPr>
                <w:noProof/>
                <w:webHidden/>
              </w:rPr>
              <w:tab/>
            </w:r>
            <w:r w:rsidR="007E085B">
              <w:rPr>
                <w:noProof/>
                <w:webHidden/>
              </w:rPr>
              <w:fldChar w:fldCharType="begin"/>
            </w:r>
            <w:r w:rsidR="007E085B">
              <w:rPr>
                <w:noProof/>
                <w:webHidden/>
              </w:rPr>
              <w:instrText xml:space="preserve"> PAGEREF _Toc161050286 \h </w:instrText>
            </w:r>
            <w:r w:rsidR="007E085B">
              <w:rPr>
                <w:noProof/>
                <w:webHidden/>
              </w:rPr>
            </w:r>
            <w:r w:rsidR="007E085B">
              <w:rPr>
                <w:noProof/>
                <w:webHidden/>
              </w:rPr>
              <w:fldChar w:fldCharType="separate"/>
            </w:r>
            <w:r w:rsidR="007E085B">
              <w:rPr>
                <w:noProof/>
                <w:webHidden/>
              </w:rPr>
              <w:t>3</w:t>
            </w:r>
            <w:r w:rsidR="007E085B">
              <w:rPr>
                <w:noProof/>
                <w:webHidden/>
              </w:rPr>
              <w:fldChar w:fldCharType="end"/>
            </w:r>
          </w:hyperlink>
        </w:p>
        <w:p w14:paraId="2C0C42E7" w14:textId="2548DD33"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87" w:history="1">
            <w:r w:rsidR="007E085B" w:rsidRPr="00B7770E">
              <w:rPr>
                <w:rStyle w:val="Lienhypertexte"/>
                <w:iCs/>
                <w:noProof/>
              </w:rPr>
              <w:t>1.2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Objectifs</w:t>
            </w:r>
            <w:r w:rsidR="007E085B">
              <w:rPr>
                <w:noProof/>
                <w:webHidden/>
              </w:rPr>
              <w:tab/>
            </w:r>
            <w:r w:rsidR="007E085B">
              <w:rPr>
                <w:noProof/>
                <w:webHidden/>
              </w:rPr>
              <w:fldChar w:fldCharType="begin"/>
            </w:r>
            <w:r w:rsidR="007E085B">
              <w:rPr>
                <w:noProof/>
                <w:webHidden/>
              </w:rPr>
              <w:instrText xml:space="preserve"> PAGEREF _Toc161050287 \h </w:instrText>
            </w:r>
            <w:r w:rsidR="007E085B">
              <w:rPr>
                <w:noProof/>
                <w:webHidden/>
              </w:rPr>
            </w:r>
            <w:r w:rsidR="007E085B">
              <w:rPr>
                <w:noProof/>
                <w:webHidden/>
              </w:rPr>
              <w:fldChar w:fldCharType="separate"/>
            </w:r>
            <w:r w:rsidR="007E085B">
              <w:rPr>
                <w:noProof/>
                <w:webHidden/>
              </w:rPr>
              <w:t>3</w:t>
            </w:r>
            <w:r w:rsidR="007E085B">
              <w:rPr>
                <w:noProof/>
                <w:webHidden/>
              </w:rPr>
              <w:fldChar w:fldCharType="end"/>
            </w:r>
          </w:hyperlink>
        </w:p>
        <w:p w14:paraId="6D6F6ED5" w14:textId="7346BA85"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88" w:history="1">
            <w:r w:rsidR="007E085B" w:rsidRPr="00B7770E">
              <w:rPr>
                <w:rStyle w:val="Lienhypertexte"/>
                <w:noProof/>
              </w:rPr>
              <w:t>1.3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noProof/>
              </w:rPr>
              <w:t>Planification initiale</w:t>
            </w:r>
            <w:r w:rsidR="007E085B">
              <w:rPr>
                <w:noProof/>
                <w:webHidden/>
              </w:rPr>
              <w:tab/>
            </w:r>
            <w:r w:rsidR="007E085B">
              <w:rPr>
                <w:noProof/>
                <w:webHidden/>
              </w:rPr>
              <w:fldChar w:fldCharType="begin"/>
            </w:r>
            <w:r w:rsidR="007E085B">
              <w:rPr>
                <w:noProof/>
                <w:webHidden/>
              </w:rPr>
              <w:instrText xml:space="preserve"> PAGEREF _Toc161050288 \h </w:instrText>
            </w:r>
            <w:r w:rsidR="007E085B">
              <w:rPr>
                <w:noProof/>
                <w:webHidden/>
              </w:rPr>
            </w:r>
            <w:r w:rsidR="007E085B">
              <w:rPr>
                <w:noProof/>
                <w:webHidden/>
              </w:rPr>
              <w:fldChar w:fldCharType="separate"/>
            </w:r>
            <w:r w:rsidR="007E085B">
              <w:rPr>
                <w:noProof/>
                <w:webHidden/>
              </w:rPr>
              <w:t>3</w:t>
            </w:r>
            <w:r w:rsidR="007E085B">
              <w:rPr>
                <w:noProof/>
                <w:webHidden/>
              </w:rPr>
              <w:fldChar w:fldCharType="end"/>
            </w:r>
          </w:hyperlink>
        </w:p>
        <w:p w14:paraId="66FBD631" w14:textId="7A9A0D4B" w:rsidR="007E085B" w:rsidRDefault="006E598A">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289" w:history="1">
            <w:r w:rsidR="007E085B" w:rsidRPr="00B7770E">
              <w:rPr>
                <w:rStyle w:val="Lienhypertexte"/>
                <w:noProof/>
              </w:rPr>
              <w:t>2</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Analyse / Conception</w:t>
            </w:r>
            <w:r w:rsidR="007E085B">
              <w:rPr>
                <w:noProof/>
                <w:webHidden/>
              </w:rPr>
              <w:tab/>
            </w:r>
            <w:r w:rsidR="007E085B">
              <w:rPr>
                <w:noProof/>
                <w:webHidden/>
              </w:rPr>
              <w:fldChar w:fldCharType="begin"/>
            </w:r>
            <w:r w:rsidR="007E085B">
              <w:rPr>
                <w:noProof/>
                <w:webHidden/>
              </w:rPr>
              <w:instrText xml:space="preserve"> PAGEREF _Toc161050289 \h </w:instrText>
            </w:r>
            <w:r w:rsidR="007E085B">
              <w:rPr>
                <w:noProof/>
                <w:webHidden/>
              </w:rPr>
            </w:r>
            <w:r w:rsidR="007E085B">
              <w:rPr>
                <w:noProof/>
                <w:webHidden/>
              </w:rPr>
              <w:fldChar w:fldCharType="separate"/>
            </w:r>
            <w:r w:rsidR="007E085B">
              <w:rPr>
                <w:noProof/>
                <w:webHidden/>
              </w:rPr>
              <w:t>4</w:t>
            </w:r>
            <w:r w:rsidR="007E085B">
              <w:rPr>
                <w:noProof/>
                <w:webHidden/>
              </w:rPr>
              <w:fldChar w:fldCharType="end"/>
            </w:r>
          </w:hyperlink>
        </w:p>
        <w:p w14:paraId="6654F688" w14:textId="20F14A06"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0" w:history="1">
            <w:r w:rsidR="007E085B" w:rsidRPr="00B7770E">
              <w:rPr>
                <w:rStyle w:val="Lienhypertexte"/>
                <w:noProof/>
              </w:rPr>
              <w:t>2.1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noProof/>
              </w:rPr>
              <w:t>Concept</w:t>
            </w:r>
            <w:r w:rsidR="007E085B">
              <w:rPr>
                <w:noProof/>
                <w:webHidden/>
              </w:rPr>
              <w:tab/>
            </w:r>
            <w:r w:rsidR="007E085B">
              <w:rPr>
                <w:noProof/>
                <w:webHidden/>
              </w:rPr>
              <w:fldChar w:fldCharType="begin"/>
            </w:r>
            <w:r w:rsidR="007E085B">
              <w:rPr>
                <w:noProof/>
                <w:webHidden/>
              </w:rPr>
              <w:instrText xml:space="preserve"> PAGEREF _Toc161050290 \h </w:instrText>
            </w:r>
            <w:r w:rsidR="007E085B">
              <w:rPr>
                <w:noProof/>
                <w:webHidden/>
              </w:rPr>
            </w:r>
            <w:r w:rsidR="007E085B">
              <w:rPr>
                <w:noProof/>
                <w:webHidden/>
              </w:rPr>
              <w:fldChar w:fldCharType="separate"/>
            </w:r>
            <w:r w:rsidR="007E085B">
              <w:rPr>
                <w:noProof/>
                <w:webHidden/>
              </w:rPr>
              <w:t>4</w:t>
            </w:r>
            <w:r w:rsidR="007E085B">
              <w:rPr>
                <w:noProof/>
                <w:webHidden/>
              </w:rPr>
              <w:fldChar w:fldCharType="end"/>
            </w:r>
          </w:hyperlink>
        </w:p>
        <w:p w14:paraId="6482AC5A" w14:textId="1EFEF9BD"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1" w:history="1">
            <w:r w:rsidR="007E085B" w:rsidRPr="00B7770E">
              <w:rPr>
                <w:rStyle w:val="Lienhypertexte"/>
                <w:iCs/>
                <w:noProof/>
              </w:rPr>
              <w:t>2.2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Stratégie de test</w:t>
            </w:r>
            <w:r w:rsidR="007E085B">
              <w:rPr>
                <w:noProof/>
                <w:webHidden/>
              </w:rPr>
              <w:tab/>
            </w:r>
            <w:r w:rsidR="007E085B">
              <w:rPr>
                <w:noProof/>
                <w:webHidden/>
              </w:rPr>
              <w:fldChar w:fldCharType="begin"/>
            </w:r>
            <w:r w:rsidR="007E085B">
              <w:rPr>
                <w:noProof/>
                <w:webHidden/>
              </w:rPr>
              <w:instrText xml:space="preserve"> PAGEREF _Toc161050291 \h </w:instrText>
            </w:r>
            <w:r w:rsidR="007E085B">
              <w:rPr>
                <w:noProof/>
                <w:webHidden/>
              </w:rPr>
            </w:r>
            <w:r w:rsidR="007E085B">
              <w:rPr>
                <w:noProof/>
                <w:webHidden/>
              </w:rPr>
              <w:fldChar w:fldCharType="separate"/>
            </w:r>
            <w:r w:rsidR="007E085B">
              <w:rPr>
                <w:noProof/>
                <w:webHidden/>
              </w:rPr>
              <w:t>4</w:t>
            </w:r>
            <w:r w:rsidR="007E085B">
              <w:rPr>
                <w:noProof/>
                <w:webHidden/>
              </w:rPr>
              <w:fldChar w:fldCharType="end"/>
            </w:r>
          </w:hyperlink>
        </w:p>
        <w:p w14:paraId="041AD696" w14:textId="2A727B13"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2" w:history="1">
            <w:r w:rsidR="007E085B" w:rsidRPr="00B7770E">
              <w:rPr>
                <w:rStyle w:val="Lienhypertexte"/>
                <w:iCs/>
                <w:noProof/>
              </w:rPr>
              <w:t>2.3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rFonts w:cs="Arial"/>
                <w:noProof/>
              </w:rPr>
              <w:t>Risques techniques</w:t>
            </w:r>
            <w:r w:rsidR="007E085B">
              <w:rPr>
                <w:noProof/>
                <w:webHidden/>
              </w:rPr>
              <w:tab/>
            </w:r>
            <w:r w:rsidR="007E085B">
              <w:rPr>
                <w:noProof/>
                <w:webHidden/>
              </w:rPr>
              <w:fldChar w:fldCharType="begin"/>
            </w:r>
            <w:r w:rsidR="007E085B">
              <w:rPr>
                <w:noProof/>
                <w:webHidden/>
              </w:rPr>
              <w:instrText xml:space="preserve"> PAGEREF _Toc161050292 \h </w:instrText>
            </w:r>
            <w:r w:rsidR="007E085B">
              <w:rPr>
                <w:noProof/>
                <w:webHidden/>
              </w:rPr>
            </w:r>
            <w:r w:rsidR="007E085B">
              <w:rPr>
                <w:noProof/>
                <w:webHidden/>
              </w:rPr>
              <w:fldChar w:fldCharType="separate"/>
            </w:r>
            <w:r w:rsidR="007E085B">
              <w:rPr>
                <w:noProof/>
                <w:webHidden/>
              </w:rPr>
              <w:t>5</w:t>
            </w:r>
            <w:r w:rsidR="007E085B">
              <w:rPr>
                <w:noProof/>
                <w:webHidden/>
              </w:rPr>
              <w:fldChar w:fldCharType="end"/>
            </w:r>
          </w:hyperlink>
        </w:p>
        <w:p w14:paraId="14A6DC76" w14:textId="2A1AE97E"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3" w:history="1">
            <w:r w:rsidR="007E085B" w:rsidRPr="00B7770E">
              <w:rPr>
                <w:rStyle w:val="Lienhypertexte"/>
                <w:iCs/>
                <w:noProof/>
              </w:rPr>
              <w:t>2.4</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Planification</w:t>
            </w:r>
            <w:r w:rsidR="007E085B">
              <w:rPr>
                <w:noProof/>
                <w:webHidden/>
              </w:rPr>
              <w:tab/>
            </w:r>
            <w:r w:rsidR="007E085B">
              <w:rPr>
                <w:noProof/>
                <w:webHidden/>
              </w:rPr>
              <w:fldChar w:fldCharType="begin"/>
            </w:r>
            <w:r w:rsidR="007E085B">
              <w:rPr>
                <w:noProof/>
                <w:webHidden/>
              </w:rPr>
              <w:instrText xml:space="preserve"> PAGEREF _Toc161050293 \h </w:instrText>
            </w:r>
            <w:r w:rsidR="007E085B">
              <w:rPr>
                <w:noProof/>
                <w:webHidden/>
              </w:rPr>
            </w:r>
            <w:r w:rsidR="007E085B">
              <w:rPr>
                <w:noProof/>
                <w:webHidden/>
              </w:rPr>
              <w:fldChar w:fldCharType="separate"/>
            </w:r>
            <w:r w:rsidR="007E085B">
              <w:rPr>
                <w:noProof/>
                <w:webHidden/>
              </w:rPr>
              <w:t>5</w:t>
            </w:r>
            <w:r w:rsidR="007E085B">
              <w:rPr>
                <w:noProof/>
                <w:webHidden/>
              </w:rPr>
              <w:fldChar w:fldCharType="end"/>
            </w:r>
          </w:hyperlink>
        </w:p>
        <w:p w14:paraId="60645589" w14:textId="1BD0EE48"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4" w:history="1">
            <w:r w:rsidR="007E085B" w:rsidRPr="00B7770E">
              <w:rPr>
                <w:rStyle w:val="Lienhypertexte"/>
                <w:iCs/>
                <w:noProof/>
              </w:rPr>
              <w:t>2.5</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Dossier de conception</w:t>
            </w:r>
            <w:r w:rsidR="007E085B">
              <w:rPr>
                <w:noProof/>
                <w:webHidden/>
              </w:rPr>
              <w:tab/>
            </w:r>
            <w:r w:rsidR="007E085B">
              <w:rPr>
                <w:noProof/>
                <w:webHidden/>
              </w:rPr>
              <w:fldChar w:fldCharType="begin"/>
            </w:r>
            <w:r w:rsidR="007E085B">
              <w:rPr>
                <w:noProof/>
                <w:webHidden/>
              </w:rPr>
              <w:instrText xml:space="preserve"> PAGEREF _Toc161050294 \h </w:instrText>
            </w:r>
            <w:r w:rsidR="007E085B">
              <w:rPr>
                <w:noProof/>
                <w:webHidden/>
              </w:rPr>
            </w:r>
            <w:r w:rsidR="007E085B">
              <w:rPr>
                <w:noProof/>
                <w:webHidden/>
              </w:rPr>
              <w:fldChar w:fldCharType="separate"/>
            </w:r>
            <w:r w:rsidR="007E085B">
              <w:rPr>
                <w:noProof/>
                <w:webHidden/>
              </w:rPr>
              <w:t>5</w:t>
            </w:r>
            <w:r w:rsidR="007E085B">
              <w:rPr>
                <w:noProof/>
                <w:webHidden/>
              </w:rPr>
              <w:fldChar w:fldCharType="end"/>
            </w:r>
          </w:hyperlink>
        </w:p>
        <w:p w14:paraId="04324B3B" w14:textId="0ECFC983" w:rsidR="007E085B" w:rsidRDefault="006E598A">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295" w:history="1">
            <w:r w:rsidR="007E085B" w:rsidRPr="00B7770E">
              <w:rPr>
                <w:rStyle w:val="Lienhypertexte"/>
                <w:noProof/>
              </w:rPr>
              <w:t>3</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Réalisation</w:t>
            </w:r>
            <w:r w:rsidR="007E085B">
              <w:rPr>
                <w:noProof/>
                <w:webHidden/>
              </w:rPr>
              <w:tab/>
            </w:r>
            <w:r w:rsidR="007E085B">
              <w:rPr>
                <w:noProof/>
                <w:webHidden/>
              </w:rPr>
              <w:fldChar w:fldCharType="begin"/>
            </w:r>
            <w:r w:rsidR="007E085B">
              <w:rPr>
                <w:noProof/>
                <w:webHidden/>
              </w:rPr>
              <w:instrText xml:space="preserve"> PAGEREF _Toc161050295 \h </w:instrText>
            </w:r>
            <w:r w:rsidR="007E085B">
              <w:rPr>
                <w:noProof/>
                <w:webHidden/>
              </w:rPr>
            </w:r>
            <w:r w:rsidR="007E085B">
              <w:rPr>
                <w:noProof/>
                <w:webHidden/>
              </w:rPr>
              <w:fldChar w:fldCharType="separate"/>
            </w:r>
            <w:r w:rsidR="007E085B">
              <w:rPr>
                <w:noProof/>
                <w:webHidden/>
              </w:rPr>
              <w:t>6</w:t>
            </w:r>
            <w:r w:rsidR="007E085B">
              <w:rPr>
                <w:noProof/>
                <w:webHidden/>
              </w:rPr>
              <w:fldChar w:fldCharType="end"/>
            </w:r>
          </w:hyperlink>
        </w:p>
        <w:p w14:paraId="187CBD79" w14:textId="35A86E5B"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6" w:history="1">
            <w:r w:rsidR="007E085B" w:rsidRPr="00B7770E">
              <w:rPr>
                <w:rStyle w:val="Lienhypertexte"/>
                <w:iCs/>
                <w:noProof/>
              </w:rPr>
              <w:t>3.1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Dossier de réalisation</w:t>
            </w:r>
            <w:r w:rsidR="007E085B">
              <w:rPr>
                <w:noProof/>
                <w:webHidden/>
              </w:rPr>
              <w:tab/>
            </w:r>
            <w:r w:rsidR="007E085B">
              <w:rPr>
                <w:noProof/>
                <w:webHidden/>
              </w:rPr>
              <w:fldChar w:fldCharType="begin"/>
            </w:r>
            <w:r w:rsidR="007E085B">
              <w:rPr>
                <w:noProof/>
                <w:webHidden/>
              </w:rPr>
              <w:instrText xml:space="preserve"> PAGEREF _Toc161050296 \h </w:instrText>
            </w:r>
            <w:r w:rsidR="007E085B">
              <w:rPr>
                <w:noProof/>
                <w:webHidden/>
              </w:rPr>
            </w:r>
            <w:r w:rsidR="007E085B">
              <w:rPr>
                <w:noProof/>
                <w:webHidden/>
              </w:rPr>
              <w:fldChar w:fldCharType="separate"/>
            </w:r>
            <w:r w:rsidR="007E085B">
              <w:rPr>
                <w:noProof/>
                <w:webHidden/>
              </w:rPr>
              <w:t>6</w:t>
            </w:r>
            <w:r w:rsidR="007E085B">
              <w:rPr>
                <w:noProof/>
                <w:webHidden/>
              </w:rPr>
              <w:fldChar w:fldCharType="end"/>
            </w:r>
          </w:hyperlink>
        </w:p>
        <w:p w14:paraId="047D96CA" w14:textId="1004161E"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7" w:history="1">
            <w:r w:rsidR="007E085B" w:rsidRPr="00B7770E">
              <w:rPr>
                <w:rStyle w:val="Lienhypertexte"/>
                <w:iCs/>
                <w:noProof/>
              </w:rPr>
              <w:t>3.2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Description des tests effectués</w:t>
            </w:r>
            <w:r w:rsidR="007E085B">
              <w:rPr>
                <w:noProof/>
                <w:webHidden/>
              </w:rPr>
              <w:tab/>
            </w:r>
            <w:r w:rsidR="007E085B">
              <w:rPr>
                <w:noProof/>
                <w:webHidden/>
              </w:rPr>
              <w:fldChar w:fldCharType="begin"/>
            </w:r>
            <w:r w:rsidR="007E085B">
              <w:rPr>
                <w:noProof/>
                <w:webHidden/>
              </w:rPr>
              <w:instrText xml:space="preserve"> PAGEREF _Toc161050297 \h </w:instrText>
            </w:r>
            <w:r w:rsidR="007E085B">
              <w:rPr>
                <w:noProof/>
                <w:webHidden/>
              </w:rPr>
            </w:r>
            <w:r w:rsidR="007E085B">
              <w:rPr>
                <w:noProof/>
                <w:webHidden/>
              </w:rPr>
              <w:fldChar w:fldCharType="separate"/>
            </w:r>
            <w:r w:rsidR="007E085B">
              <w:rPr>
                <w:noProof/>
                <w:webHidden/>
              </w:rPr>
              <w:t>6</w:t>
            </w:r>
            <w:r w:rsidR="007E085B">
              <w:rPr>
                <w:noProof/>
                <w:webHidden/>
              </w:rPr>
              <w:fldChar w:fldCharType="end"/>
            </w:r>
          </w:hyperlink>
        </w:p>
        <w:p w14:paraId="610E6FF7" w14:textId="2BA21463"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8" w:history="1">
            <w:r w:rsidR="007E085B" w:rsidRPr="00B7770E">
              <w:rPr>
                <w:rStyle w:val="Lienhypertexte"/>
                <w:iCs/>
                <w:noProof/>
              </w:rPr>
              <w:t>3.3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Erreurs restantes</w:t>
            </w:r>
            <w:r w:rsidR="007E085B">
              <w:rPr>
                <w:noProof/>
                <w:webHidden/>
              </w:rPr>
              <w:tab/>
            </w:r>
            <w:r w:rsidR="007E085B">
              <w:rPr>
                <w:noProof/>
                <w:webHidden/>
              </w:rPr>
              <w:fldChar w:fldCharType="begin"/>
            </w:r>
            <w:r w:rsidR="007E085B">
              <w:rPr>
                <w:noProof/>
                <w:webHidden/>
              </w:rPr>
              <w:instrText xml:space="preserve"> PAGEREF _Toc161050298 \h </w:instrText>
            </w:r>
            <w:r w:rsidR="007E085B">
              <w:rPr>
                <w:noProof/>
                <w:webHidden/>
              </w:rPr>
            </w:r>
            <w:r w:rsidR="007E085B">
              <w:rPr>
                <w:noProof/>
                <w:webHidden/>
              </w:rPr>
              <w:fldChar w:fldCharType="separate"/>
            </w:r>
            <w:r w:rsidR="007E085B">
              <w:rPr>
                <w:noProof/>
                <w:webHidden/>
              </w:rPr>
              <w:t>7</w:t>
            </w:r>
            <w:r w:rsidR="007E085B">
              <w:rPr>
                <w:noProof/>
                <w:webHidden/>
              </w:rPr>
              <w:fldChar w:fldCharType="end"/>
            </w:r>
          </w:hyperlink>
        </w:p>
        <w:p w14:paraId="01EA337F" w14:textId="41446F7D"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299" w:history="1">
            <w:r w:rsidR="007E085B" w:rsidRPr="00B7770E">
              <w:rPr>
                <w:rStyle w:val="Lienhypertexte"/>
                <w:iCs/>
                <w:noProof/>
              </w:rPr>
              <w:t>3.4</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Liste des documents fournis</w:t>
            </w:r>
            <w:r w:rsidR="007E085B">
              <w:rPr>
                <w:noProof/>
                <w:webHidden/>
              </w:rPr>
              <w:tab/>
            </w:r>
            <w:r w:rsidR="007E085B">
              <w:rPr>
                <w:noProof/>
                <w:webHidden/>
              </w:rPr>
              <w:fldChar w:fldCharType="begin"/>
            </w:r>
            <w:r w:rsidR="007E085B">
              <w:rPr>
                <w:noProof/>
                <w:webHidden/>
              </w:rPr>
              <w:instrText xml:space="preserve"> PAGEREF _Toc161050299 \h </w:instrText>
            </w:r>
            <w:r w:rsidR="007E085B">
              <w:rPr>
                <w:noProof/>
                <w:webHidden/>
              </w:rPr>
            </w:r>
            <w:r w:rsidR="007E085B">
              <w:rPr>
                <w:noProof/>
                <w:webHidden/>
              </w:rPr>
              <w:fldChar w:fldCharType="separate"/>
            </w:r>
            <w:r w:rsidR="007E085B">
              <w:rPr>
                <w:noProof/>
                <w:webHidden/>
              </w:rPr>
              <w:t>7</w:t>
            </w:r>
            <w:r w:rsidR="007E085B">
              <w:rPr>
                <w:noProof/>
                <w:webHidden/>
              </w:rPr>
              <w:fldChar w:fldCharType="end"/>
            </w:r>
          </w:hyperlink>
        </w:p>
        <w:p w14:paraId="10C63DAC" w14:textId="74B3E4D7" w:rsidR="007E085B" w:rsidRDefault="006E598A">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300" w:history="1">
            <w:r w:rsidR="007E085B" w:rsidRPr="00B7770E">
              <w:rPr>
                <w:rStyle w:val="Lienhypertexte"/>
                <w:noProof/>
              </w:rPr>
              <w:t>4</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Conclusions</w:t>
            </w:r>
            <w:r w:rsidR="007E085B">
              <w:rPr>
                <w:noProof/>
                <w:webHidden/>
              </w:rPr>
              <w:tab/>
            </w:r>
            <w:r w:rsidR="007E085B">
              <w:rPr>
                <w:noProof/>
                <w:webHidden/>
              </w:rPr>
              <w:fldChar w:fldCharType="begin"/>
            </w:r>
            <w:r w:rsidR="007E085B">
              <w:rPr>
                <w:noProof/>
                <w:webHidden/>
              </w:rPr>
              <w:instrText xml:space="preserve"> PAGEREF _Toc161050300 \h </w:instrText>
            </w:r>
            <w:r w:rsidR="007E085B">
              <w:rPr>
                <w:noProof/>
                <w:webHidden/>
              </w:rPr>
            </w:r>
            <w:r w:rsidR="007E085B">
              <w:rPr>
                <w:noProof/>
                <w:webHidden/>
              </w:rPr>
              <w:fldChar w:fldCharType="separate"/>
            </w:r>
            <w:r w:rsidR="007E085B">
              <w:rPr>
                <w:noProof/>
                <w:webHidden/>
              </w:rPr>
              <w:t>8</w:t>
            </w:r>
            <w:r w:rsidR="007E085B">
              <w:rPr>
                <w:noProof/>
                <w:webHidden/>
              </w:rPr>
              <w:fldChar w:fldCharType="end"/>
            </w:r>
          </w:hyperlink>
        </w:p>
        <w:p w14:paraId="20389B3F" w14:textId="7A0890A0" w:rsidR="007E085B" w:rsidRDefault="006E598A">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301" w:history="1">
            <w:r w:rsidR="007E085B" w:rsidRPr="00B7770E">
              <w:rPr>
                <w:rStyle w:val="Lienhypertexte"/>
                <w:noProof/>
              </w:rPr>
              <w:t>5</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Glossaire</w:t>
            </w:r>
            <w:r w:rsidR="007E085B">
              <w:rPr>
                <w:noProof/>
                <w:webHidden/>
              </w:rPr>
              <w:tab/>
            </w:r>
            <w:r w:rsidR="007E085B">
              <w:rPr>
                <w:noProof/>
                <w:webHidden/>
              </w:rPr>
              <w:fldChar w:fldCharType="begin"/>
            </w:r>
            <w:r w:rsidR="007E085B">
              <w:rPr>
                <w:noProof/>
                <w:webHidden/>
              </w:rPr>
              <w:instrText xml:space="preserve"> PAGEREF _Toc161050301 \h </w:instrText>
            </w:r>
            <w:r w:rsidR="007E085B">
              <w:rPr>
                <w:noProof/>
                <w:webHidden/>
              </w:rPr>
            </w:r>
            <w:r w:rsidR="007E085B">
              <w:rPr>
                <w:noProof/>
                <w:webHidden/>
              </w:rPr>
              <w:fldChar w:fldCharType="separate"/>
            </w:r>
            <w:r w:rsidR="007E085B">
              <w:rPr>
                <w:noProof/>
                <w:webHidden/>
              </w:rPr>
              <w:t>9</w:t>
            </w:r>
            <w:r w:rsidR="007E085B">
              <w:rPr>
                <w:noProof/>
                <w:webHidden/>
              </w:rPr>
              <w:fldChar w:fldCharType="end"/>
            </w:r>
          </w:hyperlink>
        </w:p>
        <w:p w14:paraId="36A88D5D" w14:textId="14C29298" w:rsidR="007E085B" w:rsidRDefault="006E598A">
          <w:pPr>
            <w:pStyle w:val="TM1"/>
            <w:tabs>
              <w:tab w:val="left" w:pos="480"/>
              <w:tab w:val="right" w:leader="dot" w:pos="9060"/>
            </w:tabs>
            <w:rPr>
              <w:rFonts w:eastAsiaTheme="minorEastAsia" w:cstheme="minorBidi"/>
              <w:b w:val="0"/>
              <w:bCs w:val="0"/>
              <w:caps w:val="0"/>
              <w:noProof/>
              <w:kern w:val="2"/>
              <w:sz w:val="24"/>
              <w:szCs w:val="24"/>
              <w:lang w:val="fr-CH"/>
              <w14:ligatures w14:val="standardContextual"/>
            </w:rPr>
          </w:pPr>
          <w:hyperlink w:anchor="_Toc161050302" w:history="1">
            <w:r w:rsidR="007E085B" w:rsidRPr="00B7770E">
              <w:rPr>
                <w:rStyle w:val="Lienhypertexte"/>
                <w:noProof/>
              </w:rPr>
              <w:t>6</w:t>
            </w:r>
            <w:r w:rsidR="007E085B">
              <w:rPr>
                <w:rFonts w:eastAsiaTheme="minorEastAsia" w:cstheme="minorBidi"/>
                <w:b w:val="0"/>
                <w:bCs w:val="0"/>
                <w:caps w:val="0"/>
                <w:noProof/>
                <w:kern w:val="2"/>
                <w:sz w:val="24"/>
                <w:szCs w:val="24"/>
                <w:lang w:val="fr-CH"/>
                <w14:ligatures w14:val="standardContextual"/>
              </w:rPr>
              <w:tab/>
            </w:r>
            <w:r w:rsidR="007E085B" w:rsidRPr="00B7770E">
              <w:rPr>
                <w:rStyle w:val="Lienhypertexte"/>
                <w:noProof/>
              </w:rPr>
              <w:t>Annexes</w:t>
            </w:r>
            <w:r w:rsidR="007E085B">
              <w:rPr>
                <w:noProof/>
                <w:webHidden/>
              </w:rPr>
              <w:tab/>
            </w:r>
            <w:r w:rsidR="007E085B">
              <w:rPr>
                <w:noProof/>
                <w:webHidden/>
              </w:rPr>
              <w:fldChar w:fldCharType="begin"/>
            </w:r>
            <w:r w:rsidR="007E085B">
              <w:rPr>
                <w:noProof/>
                <w:webHidden/>
              </w:rPr>
              <w:instrText xml:space="preserve"> PAGEREF _Toc161050302 \h </w:instrText>
            </w:r>
            <w:r w:rsidR="007E085B">
              <w:rPr>
                <w:noProof/>
                <w:webHidden/>
              </w:rPr>
            </w:r>
            <w:r w:rsidR="007E085B">
              <w:rPr>
                <w:noProof/>
                <w:webHidden/>
              </w:rPr>
              <w:fldChar w:fldCharType="separate"/>
            </w:r>
            <w:r w:rsidR="007E085B">
              <w:rPr>
                <w:noProof/>
                <w:webHidden/>
              </w:rPr>
              <w:t>10</w:t>
            </w:r>
            <w:r w:rsidR="007E085B">
              <w:rPr>
                <w:noProof/>
                <w:webHidden/>
              </w:rPr>
              <w:fldChar w:fldCharType="end"/>
            </w:r>
          </w:hyperlink>
        </w:p>
        <w:p w14:paraId="7B43FB94" w14:textId="2A274725"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3" w:history="1">
            <w:r w:rsidR="007E085B" w:rsidRPr="00B7770E">
              <w:rPr>
                <w:rStyle w:val="Lienhypertexte"/>
                <w:iCs/>
                <w:noProof/>
              </w:rPr>
              <w:t>6.1</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Résumé du rapport du TPI / version succincte de la documentation</w:t>
            </w:r>
            <w:r w:rsidR="007E085B">
              <w:rPr>
                <w:noProof/>
                <w:webHidden/>
              </w:rPr>
              <w:tab/>
            </w:r>
            <w:r w:rsidR="007E085B">
              <w:rPr>
                <w:noProof/>
                <w:webHidden/>
              </w:rPr>
              <w:fldChar w:fldCharType="begin"/>
            </w:r>
            <w:r w:rsidR="007E085B">
              <w:rPr>
                <w:noProof/>
                <w:webHidden/>
              </w:rPr>
              <w:instrText xml:space="preserve"> PAGEREF _Toc161050303 \h </w:instrText>
            </w:r>
            <w:r w:rsidR="007E085B">
              <w:rPr>
                <w:noProof/>
                <w:webHidden/>
              </w:rPr>
            </w:r>
            <w:r w:rsidR="007E085B">
              <w:rPr>
                <w:noProof/>
                <w:webHidden/>
              </w:rPr>
              <w:fldChar w:fldCharType="separate"/>
            </w:r>
            <w:r w:rsidR="007E085B">
              <w:rPr>
                <w:noProof/>
                <w:webHidden/>
              </w:rPr>
              <w:t>10</w:t>
            </w:r>
            <w:r w:rsidR="007E085B">
              <w:rPr>
                <w:noProof/>
                <w:webHidden/>
              </w:rPr>
              <w:fldChar w:fldCharType="end"/>
            </w:r>
          </w:hyperlink>
        </w:p>
        <w:p w14:paraId="7A1751F3" w14:textId="0CF6CADA"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4" w:history="1">
            <w:r w:rsidR="007E085B" w:rsidRPr="00B7770E">
              <w:rPr>
                <w:rStyle w:val="Lienhypertexte"/>
                <w:iCs/>
                <w:noProof/>
              </w:rPr>
              <w:t>6.2</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Sources – Bibliographie</w:t>
            </w:r>
            <w:r w:rsidR="007E085B">
              <w:rPr>
                <w:noProof/>
                <w:webHidden/>
              </w:rPr>
              <w:tab/>
            </w:r>
            <w:r w:rsidR="007E085B">
              <w:rPr>
                <w:noProof/>
                <w:webHidden/>
              </w:rPr>
              <w:fldChar w:fldCharType="begin"/>
            </w:r>
            <w:r w:rsidR="007E085B">
              <w:rPr>
                <w:noProof/>
                <w:webHidden/>
              </w:rPr>
              <w:instrText xml:space="preserve"> PAGEREF _Toc161050304 \h </w:instrText>
            </w:r>
            <w:r w:rsidR="007E085B">
              <w:rPr>
                <w:noProof/>
                <w:webHidden/>
              </w:rPr>
            </w:r>
            <w:r w:rsidR="007E085B">
              <w:rPr>
                <w:noProof/>
                <w:webHidden/>
              </w:rPr>
              <w:fldChar w:fldCharType="separate"/>
            </w:r>
            <w:r w:rsidR="007E085B">
              <w:rPr>
                <w:noProof/>
                <w:webHidden/>
              </w:rPr>
              <w:t>10</w:t>
            </w:r>
            <w:r w:rsidR="007E085B">
              <w:rPr>
                <w:noProof/>
                <w:webHidden/>
              </w:rPr>
              <w:fldChar w:fldCharType="end"/>
            </w:r>
          </w:hyperlink>
        </w:p>
        <w:p w14:paraId="6BAFDAC6" w14:textId="7CF6EE24"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5" w:history="1">
            <w:r w:rsidR="007E085B" w:rsidRPr="00B7770E">
              <w:rPr>
                <w:rStyle w:val="Lienhypertexte"/>
                <w:iCs/>
                <w:noProof/>
              </w:rPr>
              <w:t>6.3</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Journal de travail</w:t>
            </w:r>
            <w:r w:rsidR="007E085B">
              <w:rPr>
                <w:noProof/>
                <w:webHidden/>
              </w:rPr>
              <w:tab/>
            </w:r>
            <w:r w:rsidR="007E085B">
              <w:rPr>
                <w:noProof/>
                <w:webHidden/>
              </w:rPr>
              <w:fldChar w:fldCharType="begin"/>
            </w:r>
            <w:r w:rsidR="007E085B">
              <w:rPr>
                <w:noProof/>
                <w:webHidden/>
              </w:rPr>
              <w:instrText xml:space="preserve"> PAGEREF _Toc161050305 \h </w:instrText>
            </w:r>
            <w:r w:rsidR="007E085B">
              <w:rPr>
                <w:noProof/>
                <w:webHidden/>
              </w:rPr>
            </w:r>
            <w:r w:rsidR="007E085B">
              <w:rPr>
                <w:noProof/>
                <w:webHidden/>
              </w:rPr>
              <w:fldChar w:fldCharType="separate"/>
            </w:r>
            <w:r w:rsidR="007E085B">
              <w:rPr>
                <w:noProof/>
                <w:webHidden/>
              </w:rPr>
              <w:t>10</w:t>
            </w:r>
            <w:r w:rsidR="007E085B">
              <w:rPr>
                <w:noProof/>
                <w:webHidden/>
              </w:rPr>
              <w:fldChar w:fldCharType="end"/>
            </w:r>
          </w:hyperlink>
        </w:p>
        <w:p w14:paraId="5468D5BD" w14:textId="395F5231"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6" w:history="1">
            <w:r w:rsidR="007E085B" w:rsidRPr="00B7770E">
              <w:rPr>
                <w:rStyle w:val="Lienhypertexte"/>
                <w:iCs/>
                <w:noProof/>
              </w:rPr>
              <w:t>6.4</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Manuel d'Installation</w:t>
            </w:r>
            <w:r w:rsidR="007E085B">
              <w:rPr>
                <w:noProof/>
                <w:webHidden/>
              </w:rPr>
              <w:tab/>
            </w:r>
            <w:r w:rsidR="007E085B">
              <w:rPr>
                <w:noProof/>
                <w:webHidden/>
              </w:rPr>
              <w:fldChar w:fldCharType="begin"/>
            </w:r>
            <w:r w:rsidR="007E085B">
              <w:rPr>
                <w:noProof/>
                <w:webHidden/>
              </w:rPr>
              <w:instrText xml:space="preserve"> PAGEREF _Toc161050306 \h </w:instrText>
            </w:r>
            <w:r w:rsidR="007E085B">
              <w:rPr>
                <w:noProof/>
                <w:webHidden/>
              </w:rPr>
            </w:r>
            <w:r w:rsidR="007E085B">
              <w:rPr>
                <w:noProof/>
                <w:webHidden/>
              </w:rPr>
              <w:fldChar w:fldCharType="separate"/>
            </w:r>
            <w:r w:rsidR="007E085B">
              <w:rPr>
                <w:noProof/>
                <w:webHidden/>
              </w:rPr>
              <w:t>10</w:t>
            </w:r>
            <w:r w:rsidR="007E085B">
              <w:rPr>
                <w:noProof/>
                <w:webHidden/>
              </w:rPr>
              <w:fldChar w:fldCharType="end"/>
            </w:r>
          </w:hyperlink>
        </w:p>
        <w:p w14:paraId="54DC9E95" w14:textId="20ABD9DD"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7" w:history="1">
            <w:r w:rsidR="007E085B" w:rsidRPr="00B7770E">
              <w:rPr>
                <w:rStyle w:val="Lienhypertexte"/>
                <w:iCs/>
                <w:noProof/>
              </w:rPr>
              <w:t>6.5</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Manuel d'Utilisation</w:t>
            </w:r>
            <w:r w:rsidR="007E085B">
              <w:rPr>
                <w:noProof/>
                <w:webHidden/>
              </w:rPr>
              <w:tab/>
            </w:r>
            <w:r w:rsidR="007E085B">
              <w:rPr>
                <w:noProof/>
                <w:webHidden/>
              </w:rPr>
              <w:fldChar w:fldCharType="begin"/>
            </w:r>
            <w:r w:rsidR="007E085B">
              <w:rPr>
                <w:noProof/>
                <w:webHidden/>
              </w:rPr>
              <w:instrText xml:space="preserve"> PAGEREF _Toc161050307 \h </w:instrText>
            </w:r>
            <w:r w:rsidR="007E085B">
              <w:rPr>
                <w:noProof/>
                <w:webHidden/>
              </w:rPr>
            </w:r>
            <w:r w:rsidR="007E085B">
              <w:rPr>
                <w:noProof/>
                <w:webHidden/>
              </w:rPr>
              <w:fldChar w:fldCharType="separate"/>
            </w:r>
            <w:r w:rsidR="007E085B">
              <w:rPr>
                <w:noProof/>
                <w:webHidden/>
              </w:rPr>
              <w:t>10</w:t>
            </w:r>
            <w:r w:rsidR="007E085B">
              <w:rPr>
                <w:noProof/>
                <w:webHidden/>
              </w:rPr>
              <w:fldChar w:fldCharType="end"/>
            </w:r>
          </w:hyperlink>
        </w:p>
        <w:p w14:paraId="2EBC9BB0" w14:textId="54AD901B" w:rsidR="007E085B" w:rsidRDefault="006E598A">
          <w:pPr>
            <w:pStyle w:val="TM2"/>
            <w:tabs>
              <w:tab w:val="left" w:pos="960"/>
              <w:tab w:val="right" w:leader="dot" w:pos="9060"/>
            </w:tabs>
            <w:rPr>
              <w:rFonts w:eastAsiaTheme="minorEastAsia" w:cstheme="minorBidi"/>
              <w:smallCaps w:val="0"/>
              <w:noProof/>
              <w:kern w:val="2"/>
              <w:sz w:val="24"/>
              <w:szCs w:val="24"/>
              <w:lang w:val="fr-CH"/>
              <w14:ligatures w14:val="standardContextual"/>
            </w:rPr>
          </w:pPr>
          <w:hyperlink w:anchor="_Toc161050308" w:history="1">
            <w:r w:rsidR="007E085B" w:rsidRPr="00B7770E">
              <w:rPr>
                <w:rStyle w:val="Lienhypertexte"/>
                <w:iCs/>
                <w:noProof/>
              </w:rPr>
              <w:t>6.6</w:t>
            </w:r>
            <w:r w:rsidR="007E085B">
              <w:rPr>
                <w:rFonts w:eastAsiaTheme="minorEastAsia" w:cstheme="minorBidi"/>
                <w:smallCaps w:val="0"/>
                <w:noProof/>
                <w:kern w:val="2"/>
                <w:sz w:val="24"/>
                <w:szCs w:val="24"/>
                <w:lang w:val="fr-CH"/>
                <w14:ligatures w14:val="standardContextual"/>
              </w:rPr>
              <w:tab/>
            </w:r>
            <w:r w:rsidR="007E085B" w:rsidRPr="00B7770E">
              <w:rPr>
                <w:rStyle w:val="Lienhypertexte"/>
                <w:iCs/>
                <w:noProof/>
              </w:rPr>
              <w:t>Archives du projet</w:t>
            </w:r>
            <w:r w:rsidR="007E085B">
              <w:rPr>
                <w:noProof/>
                <w:webHidden/>
              </w:rPr>
              <w:tab/>
            </w:r>
            <w:r w:rsidR="007E085B">
              <w:rPr>
                <w:noProof/>
                <w:webHidden/>
              </w:rPr>
              <w:fldChar w:fldCharType="begin"/>
            </w:r>
            <w:r w:rsidR="007E085B">
              <w:rPr>
                <w:noProof/>
                <w:webHidden/>
              </w:rPr>
              <w:instrText xml:space="preserve"> PAGEREF _Toc161050308 \h </w:instrText>
            </w:r>
            <w:r w:rsidR="007E085B">
              <w:rPr>
                <w:noProof/>
                <w:webHidden/>
              </w:rPr>
            </w:r>
            <w:r w:rsidR="007E085B">
              <w:rPr>
                <w:noProof/>
                <w:webHidden/>
              </w:rPr>
              <w:fldChar w:fldCharType="separate"/>
            </w:r>
            <w:r w:rsidR="007E085B">
              <w:rPr>
                <w:noProof/>
                <w:webHidden/>
              </w:rPr>
              <w:t>10</w:t>
            </w:r>
            <w:r w:rsidR="007E085B">
              <w:rPr>
                <w:noProof/>
                <w:webHidden/>
              </w:rPr>
              <w:fldChar w:fldCharType="end"/>
            </w:r>
          </w:hyperlink>
        </w:p>
        <w:p w14:paraId="0F1AE081" w14:textId="14AD7573" w:rsidR="00F81068" w:rsidRDefault="00F81068">
          <w:r>
            <w:rPr>
              <w:b/>
              <w:bCs/>
              <w:noProof/>
            </w:rPr>
            <w:fldChar w:fldCharType="end"/>
          </w:r>
        </w:p>
      </w:sdtContent>
    </w:sdt>
    <w:p w14:paraId="04F6C8D5" w14:textId="77777777" w:rsidR="001B56E7" w:rsidRPr="001B56E7" w:rsidRDefault="001B56E7" w:rsidP="001B56E7"/>
    <w:p w14:paraId="221F9229" w14:textId="61BB83EA" w:rsidR="001B56E7" w:rsidRPr="001B56E7" w:rsidRDefault="001B56E7" w:rsidP="001B56E7">
      <w:r>
        <w:br w:type="page"/>
      </w:r>
    </w:p>
    <w:p w14:paraId="6757922F" w14:textId="77777777" w:rsidR="007C53D3" w:rsidRDefault="007C53D3" w:rsidP="00AE470C">
      <w:pPr>
        <w:pStyle w:val="Titre1"/>
      </w:pPr>
      <w:bookmarkStart w:id="0" w:name="_Toc499021832"/>
      <w:bookmarkStart w:id="1" w:name="_Toc161050285"/>
      <w:r>
        <w:lastRenderedPageBreak/>
        <w:t>Analyse prél</w:t>
      </w:r>
      <w:r w:rsidR="00AE470C">
        <w:t>i</w:t>
      </w:r>
      <w:r>
        <w:t>minaire</w:t>
      </w:r>
      <w:bookmarkEnd w:id="0"/>
      <w:bookmarkEnd w:id="1"/>
    </w:p>
    <w:p w14:paraId="3C005BC1" w14:textId="53211234" w:rsidR="00E26EC1" w:rsidRDefault="00E26EC1" w:rsidP="00E26EC1">
      <w:pPr>
        <w:pStyle w:val="CommentairePersonnels"/>
      </w:pPr>
    </w:p>
    <w:p w14:paraId="2329E09A" w14:textId="341D337A" w:rsidR="00E26EC1" w:rsidRPr="007E085B" w:rsidRDefault="00E26EC1" w:rsidP="007E085B">
      <w:pPr>
        <w:pStyle w:val="CommentairePersonnels"/>
      </w:pPr>
      <w:r>
        <w:t>Ceci est l’analyse préliminaire du rapport</w:t>
      </w:r>
    </w:p>
    <w:p w14:paraId="258FF822" w14:textId="77777777" w:rsidR="00C930E9" w:rsidRDefault="007C53D3" w:rsidP="007C53D3">
      <w:pPr>
        <w:pStyle w:val="Titre2"/>
        <w:rPr>
          <w:iCs/>
        </w:rPr>
      </w:pPr>
      <w:bookmarkStart w:id="2" w:name="_Toc499021833"/>
      <w:bookmarkStart w:id="3" w:name="_Toc161050286"/>
      <w:r w:rsidRPr="00791020">
        <w:rPr>
          <w:iCs/>
        </w:rPr>
        <w:t>Introduction</w:t>
      </w:r>
      <w:bookmarkEnd w:id="2"/>
      <w:bookmarkEnd w:id="3"/>
      <w:r w:rsidR="00C930E9" w:rsidRPr="00791020">
        <w:rPr>
          <w:iCs/>
        </w:rPr>
        <w:t xml:space="preserve"> </w:t>
      </w:r>
    </w:p>
    <w:p w14:paraId="1ECA6999" w14:textId="77777777" w:rsidR="00F21000" w:rsidRDefault="00F21000" w:rsidP="00F21000"/>
    <w:p w14:paraId="4F90B2D2" w14:textId="77777777" w:rsidR="00F21000" w:rsidRDefault="00F21000" w:rsidP="00433390">
      <w:pPr>
        <w:pStyle w:val="CommentairePersonnels"/>
      </w:pPr>
      <w: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7D2907F7" w14:textId="77777777" w:rsidR="00F21000" w:rsidRDefault="00F21000" w:rsidP="00433390">
      <w:pPr>
        <w:pStyle w:val="CommentairePersonnels"/>
      </w:pPr>
    </w:p>
    <w:p w14:paraId="7536AB83" w14:textId="7E1F2F5F" w:rsidR="00433390" w:rsidRDefault="00F21000" w:rsidP="00E26EC1">
      <w:pPr>
        <w:pStyle w:val="CommentairePersonnels"/>
        <w:rPr>
          <w:rStyle w:val="Accentuation"/>
          <w:i/>
          <w:iCs w:val="0"/>
        </w:rPr>
      </w:pPr>
      <w:r>
        <w:t>Ces éléments peuvent être repris des spécifications de départ.</w:t>
      </w:r>
    </w:p>
    <w:p w14:paraId="389020EA" w14:textId="77777777" w:rsidR="00433390" w:rsidRPr="00433390" w:rsidRDefault="00433390" w:rsidP="006E2C58"/>
    <w:p w14:paraId="038F8FD7" w14:textId="77777777" w:rsidR="006E2C58" w:rsidRDefault="006E2C58" w:rsidP="007C53D3">
      <w:pPr>
        <w:pStyle w:val="Titre2"/>
        <w:rPr>
          <w:iCs/>
        </w:rPr>
      </w:pPr>
      <w:bookmarkStart w:id="4" w:name="_Toc499021834"/>
      <w:bookmarkStart w:id="5" w:name="_Toc161050287"/>
      <w:r w:rsidRPr="00791020">
        <w:rPr>
          <w:iCs/>
        </w:rPr>
        <w:t>Objectifs</w:t>
      </w:r>
      <w:bookmarkEnd w:id="4"/>
      <w:bookmarkEnd w:id="5"/>
    </w:p>
    <w:p w14:paraId="38E9D1FD" w14:textId="77777777" w:rsidR="00433390" w:rsidRDefault="00433390" w:rsidP="00433390"/>
    <w:p w14:paraId="414C5FFE" w14:textId="64FC6397" w:rsidR="00433390" w:rsidRDefault="00433390" w:rsidP="00433390">
      <w:pPr>
        <w:pStyle w:val="CommentairePersonnels"/>
        <w:numPr>
          <w:ilvl w:val="0"/>
          <w:numId w:val="25"/>
        </w:numPr>
      </w:pPr>
      <w:r>
        <w:t>Objectif</w:t>
      </w:r>
      <w:r w:rsidR="004D1D61">
        <w:t xml:space="preserve">s du projet </w:t>
      </w:r>
      <w:r w:rsidR="007E085B">
        <w:t>détaillés</w:t>
      </w:r>
      <w:r w:rsidR="004D1D61">
        <w:t> :</w:t>
      </w:r>
    </w:p>
    <w:p w14:paraId="69B5F1AE" w14:textId="263D4816" w:rsidR="004D1D61" w:rsidRDefault="00E26EC1" w:rsidP="004D1D61">
      <w:pPr>
        <w:pStyle w:val="CommentairePersonnels"/>
        <w:ind w:left="1440"/>
      </w:pPr>
      <w:r>
        <w:t>Le site devra être disponible sur internet à l’adresse … avec les fonctionnalités suivantes :</w:t>
      </w:r>
    </w:p>
    <w:p w14:paraId="50F33FE1" w14:textId="54E2A64F" w:rsidR="00E26EC1" w:rsidRDefault="00E26EC1" w:rsidP="004D1D61">
      <w:pPr>
        <w:pStyle w:val="CommentairePersonnels"/>
        <w:ind w:left="1440"/>
      </w:pPr>
      <w:r>
        <w:t>…</w:t>
      </w:r>
    </w:p>
    <w:p w14:paraId="70434DBF" w14:textId="52803BF8" w:rsidR="00E26EC1" w:rsidRDefault="00E26EC1" w:rsidP="004D1D61">
      <w:pPr>
        <w:pStyle w:val="CommentairePersonnels"/>
        <w:ind w:left="1440"/>
      </w:pPr>
      <w:r>
        <w:t>…</w:t>
      </w:r>
    </w:p>
    <w:p w14:paraId="5F6453FF" w14:textId="6A1BC892" w:rsidR="00E26EC1" w:rsidRPr="00433390" w:rsidRDefault="00E26EC1" w:rsidP="004D1D61">
      <w:pPr>
        <w:pStyle w:val="CommentairePersonnels"/>
        <w:ind w:left="1440"/>
      </w:pPr>
      <w:r>
        <w:t>…</w:t>
      </w:r>
    </w:p>
    <w:p w14:paraId="358DE613" w14:textId="77777777" w:rsidR="006E2C58" w:rsidRDefault="006E2C58" w:rsidP="006E2C58">
      <w:pPr>
        <w:rPr>
          <w:szCs w:val="14"/>
        </w:rPr>
      </w:pPr>
    </w:p>
    <w:p w14:paraId="1FC03EDF" w14:textId="77777777" w:rsidR="00AE470C" w:rsidRPr="00791020" w:rsidRDefault="006E2C58" w:rsidP="00F21000">
      <w:pPr>
        <w:pStyle w:val="CommentairePersonnels"/>
      </w:pPr>
      <w:r w:rsidRPr="00791020">
        <w:t xml:space="preserve">Ce chapitre énumère les objectifs du projet. L'atteinte ou non </w:t>
      </w:r>
      <w:r w:rsidR="007C53D3" w:rsidRPr="00791020">
        <w:t>de c</w:t>
      </w:r>
      <w:r w:rsidRPr="00791020">
        <w:t>eux-ci devr</w:t>
      </w:r>
      <w:r w:rsidR="007C53D3" w:rsidRPr="00791020">
        <w:t xml:space="preserve">a pouvoir être contrôlée à la fin du projet. Les objectifs pourront </w:t>
      </w:r>
      <w:r w:rsidR="00684B3D" w:rsidRPr="00791020">
        <w:t xml:space="preserve">éventuellement </w:t>
      </w:r>
      <w:r w:rsidR="007C53D3" w:rsidRPr="00791020">
        <w:t xml:space="preserve">être revus après l'analyse. </w:t>
      </w:r>
    </w:p>
    <w:p w14:paraId="2D38ADEE" w14:textId="77777777" w:rsidR="00AE470C" w:rsidRDefault="00AE470C" w:rsidP="00F21000">
      <w:pPr>
        <w:pStyle w:val="CommentairePersonnels"/>
      </w:pPr>
    </w:p>
    <w:p w14:paraId="727550C9" w14:textId="77777777" w:rsidR="007C53D3" w:rsidRPr="006E2C58" w:rsidRDefault="007C53D3" w:rsidP="00F21000">
      <w:pPr>
        <w:pStyle w:val="CommentairePersonnels"/>
      </w:pPr>
      <w:r w:rsidRPr="006E2C58">
        <w:t>Ces éléments peuvent être repris des spécifications de départ.</w:t>
      </w:r>
    </w:p>
    <w:p w14:paraId="19A91A3F" w14:textId="77777777" w:rsidR="007C53D3" w:rsidRDefault="007C53D3" w:rsidP="007C53D3">
      <w:pPr>
        <w:rPr>
          <w:szCs w:val="14"/>
        </w:rPr>
      </w:pPr>
    </w:p>
    <w:p w14:paraId="076093AB" w14:textId="0D013139" w:rsidR="007C53D3" w:rsidRDefault="007C53D3" w:rsidP="00AD1964">
      <w:pPr>
        <w:pStyle w:val="Titre2"/>
      </w:pPr>
      <w:bookmarkStart w:id="6" w:name="_Toc499021835"/>
      <w:bookmarkStart w:id="7" w:name="_Toc161050288"/>
      <w:r w:rsidRPr="00791020">
        <w:t>Planification</w:t>
      </w:r>
      <w:r w:rsidR="00E63311" w:rsidRPr="00791020">
        <w:t xml:space="preserve"> initiale</w:t>
      </w:r>
      <w:bookmarkEnd w:id="6"/>
      <w:bookmarkEnd w:id="7"/>
    </w:p>
    <w:p w14:paraId="69D6D347" w14:textId="77777777" w:rsidR="00433390" w:rsidRDefault="00433390" w:rsidP="00433390"/>
    <w:p w14:paraId="142918ED" w14:textId="282BDF14" w:rsidR="00433390" w:rsidRDefault="00433390" w:rsidP="00433390">
      <w:pPr>
        <w:pStyle w:val="CommentairePersonnels"/>
        <w:numPr>
          <w:ilvl w:val="0"/>
          <w:numId w:val="24"/>
        </w:numPr>
      </w:pPr>
      <w:r>
        <w:t>Planification de départ s’il n’y a pas le temps de faire la planification complète</w:t>
      </w:r>
    </w:p>
    <w:p w14:paraId="141EA309" w14:textId="0B42CB61" w:rsidR="00433390" w:rsidRDefault="00433390" w:rsidP="00433390">
      <w:pPr>
        <w:pStyle w:val="CommentairePersonnels"/>
        <w:numPr>
          <w:ilvl w:val="0"/>
          <w:numId w:val="24"/>
        </w:numPr>
      </w:pPr>
      <w:r>
        <w:t>Juste un diagramme, par exemple seulement les 6 pas</w:t>
      </w:r>
    </w:p>
    <w:p w14:paraId="1C64E039" w14:textId="6F8C9125" w:rsidR="00433390" w:rsidRPr="00433390" w:rsidRDefault="00433390" w:rsidP="00433390">
      <w:pPr>
        <w:pStyle w:val="CommentairePersonnels"/>
        <w:numPr>
          <w:ilvl w:val="0"/>
          <w:numId w:val="24"/>
        </w:numPr>
      </w:pPr>
      <w:r>
        <w:t>Peut ajouter la répartition en % qui est sur le CDC</w:t>
      </w:r>
    </w:p>
    <w:p w14:paraId="1F0DC41D" w14:textId="77777777" w:rsidR="007C53D3" w:rsidRDefault="007C53D3" w:rsidP="007C53D3">
      <w:pPr>
        <w:rPr>
          <w:szCs w:val="14"/>
        </w:rPr>
      </w:pPr>
    </w:p>
    <w:p w14:paraId="6E2960D4" w14:textId="77777777" w:rsidR="00AE470C" w:rsidRPr="00791020" w:rsidRDefault="007C53D3" w:rsidP="00F21000">
      <w:pPr>
        <w:pStyle w:val="CommentairePersonnels"/>
      </w:pPr>
      <w:r w:rsidRPr="00791020">
        <w:t xml:space="preserve">Ce chapitre montre la planification </w:t>
      </w:r>
      <w:r w:rsidR="00AE470C" w:rsidRPr="00791020">
        <w:t xml:space="preserve">du projet. Celui-ci peut être découpé en tâches qui seront planifiées. Il s'agit de la première planification du projet, celle-ci </w:t>
      </w:r>
      <w:r w:rsidR="00E63311" w:rsidRPr="00791020">
        <w:t>devra être</w:t>
      </w:r>
      <w:r w:rsidR="00AE470C" w:rsidRPr="00791020">
        <w:t xml:space="preserve"> revue après l'analyse. Cette planification sera présentée sous l</w:t>
      </w:r>
      <w:r w:rsidR="00E12330">
        <w:t>a forme d'un diagramme.</w:t>
      </w:r>
    </w:p>
    <w:p w14:paraId="44748C1E" w14:textId="77777777" w:rsidR="00AE470C" w:rsidRDefault="00AE470C" w:rsidP="00F21000">
      <w:pPr>
        <w:pStyle w:val="CommentairePersonnels"/>
      </w:pPr>
    </w:p>
    <w:p w14:paraId="46303257" w14:textId="77777777" w:rsidR="00AE470C" w:rsidRPr="006E2C58" w:rsidRDefault="007C53D3" w:rsidP="00F21000">
      <w:pPr>
        <w:pStyle w:val="CommentairePersonnels"/>
      </w:pPr>
      <w:r w:rsidRPr="006E2C58">
        <w:t>Ces éléments peuvent être repris des</w:t>
      </w:r>
      <w:r w:rsidR="00AE470C" w:rsidRPr="00AE470C">
        <w:t xml:space="preserve"> </w:t>
      </w:r>
      <w:r w:rsidR="00AE470C" w:rsidRPr="006E2C58">
        <w:t>spécifications</w:t>
      </w:r>
      <w:r w:rsidR="00AE470C" w:rsidRPr="00AE470C">
        <w:t xml:space="preserve"> </w:t>
      </w:r>
      <w:r w:rsidR="00AE470C" w:rsidRPr="006E2C58">
        <w:t>de départ.</w:t>
      </w:r>
    </w:p>
    <w:p w14:paraId="42080C78" w14:textId="77777777" w:rsidR="006E2C58" w:rsidRDefault="006E2C58" w:rsidP="00AE470C">
      <w:pPr>
        <w:rPr>
          <w:szCs w:val="14"/>
        </w:rPr>
      </w:pPr>
    </w:p>
    <w:p w14:paraId="574E5192" w14:textId="34817588" w:rsidR="00AD1964" w:rsidRDefault="00AD1964" w:rsidP="00AE470C">
      <w:pPr>
        <w:rPr>
          <w:szCs w:val="14"/>
        </w:rPr>
      </w:pPr>
      <w:r>
        <w:rPr>
          <w:szCs w:val="14"/>
        </w:rPr>
        <w:br w:type="page"/>
      </w:r>
    </w:p>
    <w:p w14:paraId="49D341C4" w14:textId="77777777" w:rsidR="0083170D" w:rsidRDefault="0083170D" w:rsidP="0083170D">
      <w:pPr>
        <w:pStyle w:val="Titre1"/>
      </w:pPr>
      <w:bookmarkStart w:id="8" w:name="_Toc499021836"/>
      <w:bookmarkStart w:id="9" w:name="_Toc161050289"/>
      <w:r>
        <w:lastRenderedPageBreak/>
        <w:t>Analyse</w:t>
      </w:r>
      <w:r w:rsidR="00E12330">
        <w:t xml:space="preserve"> / Conception</w:t>
      </w:r>
      <w:bookmarkEnd w:id="8"/>
      <w:bookmarkEnd w:id="9"/>
    </w:p>
    <w:p w14:paraId="2CEC7C31" w14:textId="784E1E7D" w:rsidR="00AA0785" w:rsidRPr="001E2F25" w:rsidRDefault="00E12330" w:rsidP="001E2F25">
      <w:pPr>
        <w:pStyle w:val="Titre2"/>
        <w:rPr>
          <w:i/>
        </w:rPr>
      </w:pPr>
      <w:bookmarkStart w:id="10" w:name="_Toc499021837"/>
      <w:bookmarkStart w:id="11" w:name="_Toc161050290"/>
      <w:r>
        <w:t>Concept</w:t>
      </w:r>
      <w:bookmarkEnd w:id="10"/>
      <w:bookmarkEnd w:id="11"/>
    </w:p>
    <w:p w14:paraId="2966F298" w14:textId="77777777" w:rsidR="001E2F25" w:rsidRDefault="001E2F25" w:rsidP="001E2F25"/>
    <w:p w14:paraId="00521532" w14:textId="461A1FCB" w:rsidR="00F21000" w:rsidRPr="00F21000" w:rsidRDefault="00F21000" w:rsidP="00F21000">
      <w:pPr>
        <w:pStyle w:val="CommentairePersonnels"/>
        <w:numPr>
          <w:ilvl w:val="0"/>
          <w:numId w:val="19"/>
        </w:numPr>
        <w:rPr>
          <w:lang w:val="fr-CH"/>
        </w:rPr>
      </w:pPr>
      <w:r w:rsidRPr="00F21000">
        <w:rPr>
          <w:lang w:val="fr-CH"/>
        </w:rPr>
        <w:t>Définir un concept</w:t>
      </w:r>
    </w:p>
    <w:p w14:paraId="6803CCF1" w14:textId="41624C5D" w:rsidR="00F21000" w:rsidRPr="00F21000" w:rsidRDefault="00F21000" w:rsidP="00F21000">
      <w:pPr>
        <w:pStyle w:val="CommentairePersonnels"/>
        <w:numPr>
          <w:ilvl w:val="0"/>
          <w:numId w:val="19"/>
        </w:numPr>
        <w:rPr>
          <w:lang w:val="fr-CH"/>
        </w:rPr>
      </w:pPr>
      <w:r w:rsidRPr="00F21000">
        <w:rPr>
          <w:lang w:val="fr-CH"/>
        </w:rPr>
        <w:t>Mettre en évidence les principaux aspects du CDC</w:t>
      </w:r>
    </w:p>
    <w:p w14:paraId="09780EF9" w14:textId="117EBDE3" w:rsidR="00AD1964" w:rsidRPr="00F21000" w:rsidRDefault="00F21000" w:rsidP="00F21000">
      <w:pPr>
        <w:pStyle w:val="CommentairePersonnels"/>
        <w:numPr>
          <w:ilvl w:val="0"/>
          <w:numId w:val="19"/>
        </w:numPr>
        <w:rPr>
          <w:lang w:val="fr-CH"/>
        </w:rPr>
      </w:pPr>
      <w:r w:rsidRPr="00F21000">
        <w:rPr>
          <w:lang w:val="fr-CH"/>
        </w:rPr>
        <w:t>Bien connaitre les interaction</w:t>
      </w:r>
      <w:r>
        <w:rPr>
          <w:lang w:val="fr-CH"/>
        </w:rPr>
        <w:t>s</w:t>
      </w:r>
      <w:r w:rsidRPr="00F21000">
        <w:rPr>
          <w:lang w:val="fr-CH"/>
        </w:rPr>
        <w:t xml:space="preserve"> entre les sous-systèmes du travail à réaliser</w:t>
      </w:r>
    </w:p>
    <w:p w14:paraId="6BA3404A" w14:textId="77777777" w:rsidR="00AD1964" w:rsidRPr="001E2F25" w:rsidRDefault="00AD1964" w:rsidP="001E2F25"/>
    <w:p w14:paraId="076536FA" w14:textId="44B70913" w:rsidR="00AA0785" w:rsidRPr="00AD1964" w:rsidRDefault="00E12330" w:rsidP="00AD1964">
      <w:pPr>
        <w:pStyle w:val="CommentairePersonnels"/>
      </w:pPr>
      <w:r w:rsidRPr="00AD1964">
        <w:t>Le concept</w:t>
      </w:r>
      <w:r w:rsidR="00AA0785" w:rsidRPr="00AD1964">
        <w:t xml:space="preserve"> complet avec toutes ses </w:t>
      </w:r>
      <w:r w:rsidR="00F21000" w:rsidRPr="00AD1964">
        <w:t>annexes :</w:t>
      </w:r>
    </w:p>
    <w:p w14:paraId="50FAB9C2" w14:textId="77777777" w:rsidR="00AA0785" w:rsidRDefault="00AA0785" w:rsidP="00AA0785">
      <w:pPr>
        <w:pStyle w:val="Retraitnormal1"/>
        <w:numPr>
          <w:ilvl w:val="0"/>
          <w:numId w:val="0"/>
        </w:numPr>
        <w:ind w:left="360"/>
        <w:rPr>
          <w:rFonts w:ascii="Arial" w:hAnsi="Arial"/>
          <w:i/>
          <w:iCs/>
          <w:sz w:val="24"/>
          <w:szCs w:val="14"/>
          <w:lang w:eastAsia="fr-FR"/>
        </w:rPr>
      </w:pPr>
    </w:p>
    <w:p w14:paraId="3DB5365F" w14:textId="77777777" w:rsidR="00D97582" w:rsidRDefault="00D97582" w:rsidP="00F21000">
      <w:pPr>
        <w:pStyle w:val="CommentairePersonnels"/>
      </w:pPr>
      <w:r>
        <w:t xml:space="preserve">Par exemple : </w:t>
      </w:r>
    </w:p>
    <w:p w14:paraId="7101AB79" w14:textId="77777777" w:rsidR="001F32DE" w:rsidRPr="00791020" w:rsidRDefault="001F32DE" w:rsidP="00F21000">
      <w:pPr>
        <w:pStyle w:val="CommentairePersonnels"/>
      </w:pPr>
    </w:p>
    <w:p w14:paraId="6BF3ADC1" w14:textId="5E0EF48A" w:rsidR="00AA0785" w:rsidRPr="00791020" w:rsidRDefault="00F21000" w:rsidP="00F21000">
      <w:pPr>
        <w:pStyle w:val="CommentairePersonnels"/>
        <w:numPr>
          <w:ilvl w:val="0"/>
          <w:numId w:val="20"/>
        </w:numPr>
      </w:pPr>
      <w:r>
        <w:t>M</w:t>
      </w:r>
      <w:r w:rsidRPr="00791020">
        <w:t>ultimédia :</w:t>
      </w:r>
      <w:r w:rsidR="00AA0785" w:rsidRPr="00791020">
        <w:t xml:space="preserve"> carte de site, maquettes papier, story </w:t>
      </w:r>
      <w:proofErr w:type="spellStart"/>
      <w:r w:rsidR="00AA0785" w:rsidRPr="00791020">
        <w:t>board</w:t>
      </w:r>
      <w:proofErr w:type="spellEnd"/>
      <w:r w:rsidR="00AA0785" w:rsidRPr="00791020">
        <w:t xml:space="preserve"> préliminaire, …</w:t>
      </w:r>
    </w:p>
    <w:p w14:paraId="7E5DBDBF" w14:textId="3EFADB93" w:rsidR="00AA0785" w:rsidRPr="00791020" w:rsidRDefault="00D97582" w:rsidP="00F21000">
      <w:pPr>
        <w:pStyle w:val="CommentairePersonnels"/>
        <w:numPr>
          <w:ilvl w:val="0"/>
          <w:numId w:val="20"/>
        </w:numPr>
      </w:pPr>
      <w:r>
        <w:t>B</w:t>
      </w:r>
      <w:r w:rsidR="00AA0785" w:rsidRPr="00791020">
        <w:t xml:space="preserve">ases de </w:t>
      </w:r>
      <w:r w:rsidR="00F21000" w:rsidRPr="00791020">
        <w:t>données :</w:t>
      </w:r>
      <w:r w:rsidR="00AA0785" w:rsidRPr="00791020">
        <w:t xml:space="preserve"> interfaces graphiques, modèle conceptuel</w:t>
      </w:r>
      <w:r w:rsidR="00F53ED8" w:rsidRPr="00791020">
        <w:t>.</w:t>
      </w:r>
    </w:p>
    <w:p w14:paraId="6D45334F" w14:textId="5AF2EC34" w:rsidR="00AA0785" w:rsidRDefault="00F21000" w:rsidP="00F21000">
      <w:pPr>
        <w:pStyle w:val="CommentairePersonnels"/>
        <w:numPr>
          <w:ilvl w:val="0"/>
          <w:numId w:val="20"/>
        </w:numPr>
      </w:pPr>
      <w:r>
        <w:t>P</w:t>
      </w:r>
      <w:r w:rsidRPr="00791020">
        <w:t>rogrammation :</w:t>
      </w:r>
      <w:r w:rsidR="00AA0785" w:rsidRPr="00791020">
        <w:t xml:space="preserve"> interfaces graphiques, maquettes, analyse fonctionnelle…</w:t>
      </w:r>
    </w:p>
    <w:p w14:paraId="12CE3F55" w14:textId="77777777" w:rsidR="00D97582" w:rsidRPr="00791020" w:rsidRDefault="00D97582" w:rsidP="00F21000">
      <w:pPr>
        <w:pStyle w:val="CommentairePersonnels"/>
        <w:numPr>
          <w:ilvl w:val="0"/>
          <w:numId w:val="20"/>
        </w:numPr>
      </w:pPr>
      <w:r>
        <w:t>…</w:t>
      </w:r>
    </w:p>
    <w:p w14:paraId="0D606D6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57E55230" w14:textId="5A3BC6DA" w:rsidR="00004DD8" w:rsidRPr="001F32DE" w:rsidRDefault="00AA0785" w:rsidP="00004DD8">
      <w:pPr>
        <w:pStyle w:val="Titre2"/>
        <w:rPr>
          <w:iCs/>
        </w:rPr>
      </w:pPr>
      <w:bookmarkStart w:id="12" w:name="_Toc71691012"/>
      <w:bookmarkStart w:id="13" w:name="_Toc499021838"/>
      <w:bookmarkStart w:id="14" w:name="_Toc161050291"/>
      <w:r w:rsidRPr="00791020">
        <w:rPr>
          <w:iCs/>
        </w:rPr>
        <w:t>Stratégie de test</w:t>
      </w:r>
      <w:bookmarkEnd w:id="12"/>
      <w:bookmarkEnd w:id="13"/>
      <w:bookmarkEnd w:id="14"/>
    </w:p>
    <w:p w14:paraId="32AAEAB0" w14:textId="77777777" w:rsidR="00004DD8" w:rsidRPr="00004DD8" w:rsidRDefault="00004DD8" w:rsidP="00004DD8"/>
    <w:tbl>
      <w:tblPr>
        <w:tblStyle w:val="TableauListe3-Accentuation5"/>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65"/>
        <w:gridCol w:w="2265"/>
        <w:gridCol w:w="2265"/>
        <w:gridCol w:w="2265"/>
      </w:tblGrid>
      <w:tr w:rsidR="00B324B9" w14:paraId="720BFA63" w14:textId="77777777" w:rsidTr="006718F1">
        <w:trPr>
          <w:cnfStyle w:val="100000000000" w:firstRow="1" w:lastRow="0" w:firstColumn="0" w:lastColumn="0" w:oddVBand="0" w:evenVBand="0" w:oddHBand="0" w:evenHBand="0" w:firstRowFirstColumn="0" w:firstRowLastColumn="0" w:lastRowFirstColumn="0" w:lastRowLastColumn="0"/>
          <w:trHeight w:val="1092"/>
        </w:trPr>
        <w:tc>
          <w:tcPr>
            <w:cnfStyle w:val="001000000100" w:firstRow="0" w:lastRow="0" w:firstColumn="1" w:lastColumn="0" w:oddVBand="0" w:evenVBand="0" w:oddHBand="0" w:evenHBand="0" w:firstRowFirstColumn="1" w:firstRowLastColumn="0" w:lastRowFirstColumn="0" w:lastRowLastColumn="0"/>
            <w:tcW w:w="2265" w:type="dxa"/>
            <w:tcBorders>
              <w:top w:val="single" w:sz="4" w:space="0" w:color="auto"/>
              <w:left w:val="single" w:sz="4" w:space="0" w:color="auto"/>
              <w:bottom w:val="single" w:sz="4" w:space="0" w:color="auto"/>
              <w:right w:val="single" w:sz="4" w:space="0" w:color="000000"/>
            </w:tcBorders>
          </w:tcPr>
          <w:p w14:paraId="6BC02BA6" w14:textId="77A4DA0E" w:rsidR="000E0498" w:rsidRPr="00CA3E33" w:rsidRDefault="004C36F5" w:rsidP="00B324B9">
            <w:pPr>
              <w:spacing w:before="240"/>
              <w:jc w:val="center"/>
              <w:rPr>
                <w:b w:val="0"/>
                <w:bCs w:val="0"/>
              </w:rPr>
            </w:pPr>
            <w:r w:rsidRPr="00CA3E33">
              <w:rPr>
                <w:b w:val="0"/>
                <w:bCs w:val="0"/>
              </w:rPr>
              <w:t>Nom du test</w:t>
            </w:r>
          </w:p>
        </w:tc>
        <w:tc>
          <w:tcPr>
            <w:tcW w:w="2265" w:type="dxa"/>
            <w:tcBorders>
              <w:top w:val="single" w:sz="4" w:space="0" w:color="auto"/>
              <w:left w:val="single" w:sz="4" w:space="0" w:color="000000"/>
              <w:bottom w:val="single" w:sz="4" w:space="0" w:color="auto"/>
              <w:right w:val="single" w:sz="4" w:space="0" w:color="000000"/>
            </w:tcBorders>
          </w:tcPr>
          <w:p w14:paraId="46576F5C" w14:textId="64F7FA27"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sidRPr="00CA3E33">
              <w:rPr>
                <w:b w:val="0"/>
                <w:bCs w:val="0"/>
              </w:rPr>
              <w:t>Fonctionnalité testée</w:t>
            </w:r>
          </w:p>
        </w:tc>
        <w:tc>
          <w:tcPr>
            <w:tcW w:w="2265" w:type="dxa"/>
            <w:tcBorders>
              <w:top w:val="single" w:sz="4" w:space="0" w:color="auto"/>
              <w:left w:val="single" w:sz="4" w:space="0" w:color="000000"/>
              <w:bottom w:val="single" w:sz="4" w:space="0" w:color="auto"/>
              <w:right w:val="single" w:sz="4" w:space="0" w:color="000000"/>
            </w:tcBorders>
          </w:tcPr>
          <w:p w14:paraId="2357FBCF" w14:textId="36B50245"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sidRPr="00CA3E33">
              <w:rPr>
                <w:b w:val="0"/>
                <w:bCs w:val="0"/>
              </w:rPr>
              <w:t>Description</w:t>
            </w:r>
          </w:p>
        </w:tc>
        <w:tc>
          <w:tcPr>
            <w:tcW w:w="2265" w:type="dxa"/>
            <w:tcBorders>
              <w:top w:val="single" w:sz="4" w:space="0" w:color="auto"/>
              <w:left w:val="single" w:sz="4" w:space="0" w:color="000000"/>
              <w:bottom w:val="single" w:sz="4" w:space="0" w:color="auto"/>
              <w:right w:val="single" w:sz="4" w:space="0" w:color="000000"/>
            </w:tcBorders>
          </w:tcPr>
          <w:p w14:paraId="0163F072" w14:textId="0A4CE32E" w:rsidR="000E0498" w:rsidRPr="00CA3E33" w:rsidRDefault="00CA3E33" w:rsidP="00B324B9">
            <w:pPr>
              <w:spacing w:before="24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Condition de réussite</w:t>
            </w:r>
          </w:p>
        </w:tc>
      </w:tr>
      <w:tr w:rsidR="006718F1" w14:paraId="7291AAC2" w14:textId="77777777" w:rsidTr="006718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auto"/>
              <w:left w:val="single" w:sz="4" w:space="0" w:color="auto"/>
              <w:bottom w:val="single" w:sz="4" w:space="0" w:color="000000"/>
              <w:right w:val="single" w:sz="4" w:space="0" w:color="000000"/>
            </w:tcBorders>
          </w:tcPr>
          <w:p w14:paraId="7D0BD33F" w14:textId="7310E18A" w:rsidR="006718F1" w:rsidRPr="00217ECE" w:rsidRDefault="006718F1" w:rsidP="005071A6">
            <w:pPr>
              <w:jc w:val="left"/>
              <w:rPr>
                <w:b w:val="0"/>
                <w:bCs w:val="0"/>
              </w:rPr>
            </w:pPr>
            <w:r w:rsidRPr="00217ECE">
              <w:rPr>
                <w:b w:val="0"/>
                <w:bCs w:val="0"/>
              </w:rPr>
              <w:t xml:space="preserve"> </w:t>
            </w:r>
            <w:r w:rsidR="00217ECE" w:rsidRPr="00217ECE">
              <w:rPr>
                <w:b w:val="0"/>
                <w:bCs w:val="0"/>
              </w:rPr>
              <w:t>Exemple</w:t>
            </w:r>
          </w:p>
        </w:tc>
        <w:tc>
          <w:tcPr>
            <w:tcW w:w="2265" w:type="dxa"/>
            <w:tcBorders>
              <w:top w:val="single" w:sz="4" w:space="0" w:color="auto"/>
              <w:left w:val="single" w:sz="4" w:space="0" w:color="000000"/>
              <w:bottom w:val="single" w:sz="4" w:space="0" w:color="000000"/>
              <w:right w:val="single" w:sz="4" w:space="0" w:color="000000"/>
            </w:tcBorders>
          </w:tcPr>
          <w:p w14:paraId="49B41637" w14:textId="13FB34ED" w:rsidR="006718F1" w:rsidRPr="00217ECE" w:rsidRDefault="00217ECE" w:rsidP="005071A6">
            <w:pPr>
              <w:jc w:val="left"/>
              <w:cnfStyle w:val="000000100000" w:firstRow="0" w:lastRow="0" w:firstColumn="0" w:lastColumn="0" w:oddVBand="0" w:evenVBand="0" w:oddHBand="1" w:evenHBand="0" w:firstRowFirstColumn="0" w:firstRowLastColumn="0" w:lastRowFirstColumn="0" w:lastRowLastColumn="0"/>
            </w:pPr>
            <w:r>
              <w:t>Affichage du menu</w:t>
            </w:r>
          </w:p>
        </w:tc>
        <w:tc>
          <w:tcPr>
            <w:tcW w:w="2265" w:type="dxa"/>
            <w:tcBorders>
              <w:top w:val="single" w:sz="4" w:space="0" w:color="auto"/>
              <w:left w:val="single" w:sz="4" w:space="0" w:color="000000"/>
              <w:bottom w:val="single" w:sz="4" w:space="0" w:color="000000"/>
              <w:right w:val="single" w:sz="4" w:space="0" w:color="000000"/>
            </w:tcBorders>
          </w:tcPr>
          <w:p w14:paraId="1CC51F6A" w14:textId="0246E634" w:rsidR="006718F1" w:rsidRPr="00217ECE" w:rsidRDefault="00217ECE" w:rsidP="005071A6">
            <w:pPr>
              <w:jc w:val="left"/>
              <w:cnfStyle w:val="000000100000" w:firstRow="0" w:lastRow="0" w:firstColumn="0" w:lastColumn="0" w:oddVBand="0" w:evenVBand="0" w:oddHBand="1" w:evenHBand="0" w:firstRowFirstColumn="0" w:firstRowLastColumn="0" w:lastRowFirstColumn="0" w:lastRowLastColumn="0"/>
            </w:pPr>
            <w:r>
              <w:t>Tester que le menu devient un menu déroulant quand le site Web est sur téléphone</w:t>
            </w:r>
          </w:p>
        </w:tc>
        <w:tc>
          <w:tcPr>
            <w:tcW w:w="2265" w:type="dxa"/>
            <w:tcBorders>
              <w:top w:val="single" w:sz="4" w:space="0" w:color="auto"/>
              <w:left w:val="single" w:sz="4" w:space="0" w:color="000000"/>
              <w:bottom w:val="single" w:sz="4" w:space="0" w:color="000000"/>
              <w:right w:val="single" w:sz="4" w:space="0" w:color="000000"/>
            </w:tcBorders>
          </w:tcPr>
          <w:p w14:paraId="5152DA68" w14:textId="211FC1F8" w:rsidR="006718F1" w:rsidRPr="00217ECE" w:rsidRDefault="00217ECE" w:rsidP="005071A6">
            <w:pPr>
              <w:jc w:val="left"/>
              <w:cnfStyle w:val="000000100000" w:firstRow="0" w:lastRow="0" w:firstColumn="0" w:lastColumn="0" w:oddVBand="0" w:evenVBand="0" w:oddHBand="1" w:evenHBand="0" w:firstRowFirstColumn="0" w:firstRowLastColumn="0" w:lastRowFirstColumn="0" w:lastRowLastColumn="0"/>
            </w:pPr>
            <w:r>
              <w:t>Le menu doit passer de menu standard à menu déroulant une fois que la taille de l’écran est plus petite que 767px</w:t>
            </w:r>
          </w:p>
        </w:tc>
      </w:tr>
    </w:tbl>
    <w:p w14:paraId="373CEEDB" w14:textId="77777777" w:rsidR="00217ECE" w:rsidRDefault="00217ECE" w:rsidP="00217ECE">
      <w:pPr>
        <w:pStyle w:val="Retraitnormal1"/>
        <w:numPr>
          <w:ilvl w:val="0"/>
          <w:numId w:val="0"/>
        </w:numPr>
        <w:rPr>
          <w:rFonts w:ascii="Arial" w:hAnsi="Arial"/>
          <w:sz w:val="24"/>
          <w:szCs w:val="14"/>
          <w:lang w:eastAsia="fr-FR"/>
        </w:rPr>
      </w:pPr>
    </w:p>
    <w:p w14:paraId="2FAC9F45" w14:textId="77777777" w:rsidR="00004DD8" w:rsidRDefault="00004DD8" w:rsidP="00004DD8">
      <w:pPr>
        <w:pStyle w:val="CommentairePersonnels"/>
      </w:pPr>
      <w:r>
        <w:t>Faire un tableau de test d’analyse, pas de résultat :</w:t>
      </w:r>
    </w:p>
    <w:p w14:paraId="2C6F6FA8" w14:textId="77777777" w:rsidR="001F32DE" w:rsidRDefault="001F32DE" w:rsidP="00004DD8">
      <w:pPr>
        <w:pStyle w:val="CommentairePersonnels"/>
      </w:pPr>
    </w:p>
    <w:p w14:paraId="0C66E4C6" w14:textId="77777777" w:rsidR="00004DD8" w:rsidRDefault="00004DD8" w:rsidP="00004DD8">
      <w:pPr>
        <w:pStyle w:val="CommentairePersonnels"/>
        <w:numPr>
          <w:ilvl w:val="0"/>
          <w:numId w:val="26"/>
        </w:numPr>
      </w:pPr>
      <w:r>
        <w:t xml:space="preserve">Le concept des tests contient </w:t>
      </w:r>
      <w:r w:rsidRPr="00004DD8">
        <w:rPr>
          <w:b/>
          <w:bCs/>
          <w:color w:val="FF0000"/>
        </w:rPr>
        <w:t>l’environnement</w:t>
      </w:r>
    </w:p>
    <w:p w14:paraId="62633713" w14:textId="77777777" w:rsidR="00004DD8" w:rsidRDefault="00004DD8" w:rsidP="00004DD8">
      <w:pPr>
        <w:pStyle w:val="CommentairePersonnels"/>
        <w:numPr>
          <w:ilvl w:val="0"/>
          <w:numId w:val="26"/>
        </w:numPr>
      </w:pPr>
      <w:r>
        <w:t>Le concept des tests contient un scénario avec des cas de tests pertinents</w:t>
      </w:r>
    </w:p>
    <w:p w14:paraId="1344C81F" w14:textId="77777777" w:rsidR="00004DD8" w:rsidRDefault="00004DD8" w:rsidP="00004DD8">
      <w:pPr>
        <w:pStyle w:val="CommentairePersonnels"/>
        <w:numPr>
          <w:ilvl w:val="0"/>
          <w:numId w:val="26"/>
        </w:numPr>
      </w:pPr>
      <w:r>
        <w:t xml:space="preserve">Le concept des tests contient </w:t>
      </w:r>
      <w:r w:rsidRPr="00004DD8">
        <w:rPr>
          <w:b/>
          <w:bCs/>
          <w:color w:val="FF0000"/>
        </w:rPr>
        <w:t>les moyens et les méthodes utilisées</w:t>
      </w:r>
    </w:p>
    <w:p w14:paraId="50BDF62C" w14:textId="77777777" w:rsidR="00004DD8" w:rsidRDefault="00004DD8" w:rsidP="00004DD8">
      <w:pPr>
        <w:pStyle w:val="CommentairePersonnels"/>
        <w:numPr>
          <w:ilvl w:val="0"/>
          <w:numId w:val="26"/>
        </w:numPr>
        <w:rPr>
          <w:color w:val="70AD47" w:themeColor="accent6"/>
        </w:rPr>
      </w:pPr>
      <w:r>
        <w:t xml:space="preserve">Le concept des tests contient </w:t>
      </w:r>
      <w:r w:rsidRPr="00004DD8">
        <w:rPr>
          <w:color w:val="70AD47" w:themeColor="accent6"/>
        </w:rPr>
        <w:t>les résultats attendus</w:t>
      </w:r>
    </w:p>
    <w:p w14:paraId="2197E262" w14:textId="62E0F139" w:rsidR="00004DD8" w:rsidRPr="00791020" w:rsidRDefault="00004DD8" w:rsidP="00004DD8">
      <w:pPr>
        <w:pStyle w:val="CommentairePersonnels"/>
        <w:numPr>
          <w:ilvl w:val="0"/>
          <w:numId w:val="26"/>
        </w:numPr>
      </w:pPr>
      <w:r w:rsidRPr="00791020">
        <w:t xml:space="preserve">Types de des tests et </w:t>
      </w:r>
      <w:r w:rsidRPr="00004DD8">
        <w:rPr>
          <w:b/>
          <w:bCs/>
          <w:color w:val="FF0000"/>
        </w:rPr>
        <w:t>ordre dans lequel ils seront effectués</w:t>
      </w:r>
    </w:p>
    <w:p w14:paraId="5AD49DBF" w14:textId="77777777" w:rsidR="00004DD8" w:rsidRPr="00791020" w:rsidRDefault="00004DD8" w:rsidP="00004DD8">
      <w:pPr>
        <w:pStyle w:val="CommentairePersonnels"/>
        <w:numPr>
          <w:ilvl w:val="0"/>
          <w:numId w:val="26"/>
        </w:numPr>
      </w:pPr>
      <w:r w:rsidRPr="00004DD8">
        <w:rPr>
          <w:b/>
          <w:bCs/>
          <w:color w:val="FF0000"/>
        </w:rPr>
        <w:t>Couverture des tests</w:t>
      </w:r>
      <w:r w:rsidRPr="00004DD8">
        <w:rPr>
          <w:color w:val="FF0000"/>
        </w:rPr>
        <w:t xml:space="preserve"> </w:t>
      </w:r>
      <w:r w:rsidRPr="00791020">
        <w:t>(tests exhaustifs ou non, si non, pourquoi ?).</w:t>
      </w:r>
    </w:p>
    <w:p w14:paraId="29B4818E" w14:textId="77777777" w:rsidR="00004DD8" w:rsidRPr="00791020" w:rsidRDefault="00004DD8" w:rsidP="00004DD8">
      <w:pPr>
        <w:pStyle w:val="CommentairePersonnels"/>
        <w:numPr>
          <w:ilvl w:val="0"/>
          <w:numId w:val="26"/>
        </w:numPr>
      </w:pPr>
      <w:r w:rsidRPr="00004DD8">
        <w:rPr>
          <w:b/>
          <w:bCs/>
          <w:color w:val="FF0000"/>
        </w:rPr>
        <w:t>Données de test à prévoir</w:t>
      </w:r>
      <w:r w:rsidRPr="00791020">
        <w:t xml:space="preserve"> (données réelles ?).</w:t>
      </w:r>
    </w:p>
    <w:p w14:paraId="65023AD5" w14:textId="72E6E1A4" w:rsidR="00004DD8" w:rsidRPr="00004DD8" w:rsidRDefault="00004DD8" w:rsidP="00004DD8">
      <w:pPr>
        <w:pStyle w:val="CommentairePersonnels"/>
        <w:numPr>
          <w:ilvl w:val="0"/>
          <w:numId w:val="26"/>
        </w:numPr>
        <w:rPr>
          <w:b/>
          <w:bCs/>
          <w:color w:val="FF0000"/>
        </w:rPr>
      </w:pPr>
      <w:r w:rsidRPr="00004DD8">
        <w:rPr>
          <w:b/>
          <w:bCs/>
          <w:color w:val="FF0000"/>
        </w:rPr>
        <w:t>Les testeurs extérieurs éventuels.</w:t>
      </w:r>
    </w:p>
    <w:p w14:paraId="2299D692" w14:textId="77777777" w:rsidR="00004DD8" w:rsidRDefault="00004DD8" w:rsidP="00004DD8">
      <w:pPr>
        <w:pStyle w:val="CommentairePersonnels"/>
        <w:ind w:left="360"/>
      </w:pPr>
    </w:p>
    <w:p w14:paraId="309301C0" w14:textId="0B47F725" w:rsidR="00004DD8" w:rsidRPr="00004DD8" w:rsidRDefault="00004DD8" w:rsidP="00004DD8">
      <w:pPr>
        <w:pStyle w:val="CommentairePersonnels"/>
        <w:numPr>
          <w:ilvl w:val="0"/>
          <w:numId w:val="27"/>
        </w:numPr>
        <w:rPr>
          <w:color w:val="000000" w:themeColor="text1"/>
        </w:rPr>
      </w:pPr>
      <w:r>
        <w:rPr>
          <w:color w:val="000000" w:themeColor="text1"/>
        </w:rPr>
        <w:t>A écrire dans le texte</w:t>
      </w:r>
    </w:p>
    <w:p w14:paraId="1C65FD2D" w14:textId="77777777" w:rsidR="00AA0785" w:rsidRPr="00791020" w:rsidRDefault="00E12330" w:rsidP="00AA0785">
      <w:pPr>
        <w:pStyle w:val="Titre2"/>
        <w:rPr>
          <w:i/>
          <w:iCs/>
        </w:rPr>
      </w:pPr>
      <w:bookmarkStart w:id="15" w:name="_Toc25553310"/>
      <w:bookmarkStart w:id="16" w:name="_Toc71691015"/>
      <w:bookmarkStart w:id="17" w:name="_Toc499021839"/>
      <w:bookmarkStart w:id="18" w:name="_Toc161050292"/>
      <w:r>
        <w:rPr>
          <w:rFonts w:cs="Arial"/>
        </w:rPr>
        <w:lastRenderedPageBreak/>
        <w:t>R</w:t>
      </w:r>
      <w:r w:rsidRPr="00791020">
        <w:rPr>
          <w:rFonts w:cs="Arial"/>
        </w:rPr>
        <w:t>isques techniques</w:t>
      </w:r>
      <w:bookmarkEnd w:id="15"/>
      <w:bookmarkEnd w:id="16"/>
      <w:bookmarkEnd w:id="17"/>
      <w:bookmarkEnd w:id="18"/>
    </w:p>
    <w:p w14:paraId="0FAE6FA9" w14:textId="77777777" w:rsidR="00B673BB" w:rsidRDefault="00B673BB" w:rsidP="00AA0785">
      <w:pPr>
        <w:pStyle w:val="Retraitnormal1"/>
        <w:numPr>
          <w:ilvl w:val="0"/>
          <w:numId w:val="0"/>
        </w:numPr>
        <w:ind w:left="360"/>
        <w:rPr>
          <w:rFonts w:ascii="Arial" w:hAnsi="Arial" w:cs="Arial"/>
          <w:iCs/>
          <w:sz w:val="24"/>
        </w:rPr>
      </w:pPr>
    </w:p>
    <w:p w14:paraId="31FE5560" w14:textId="47260790" w:rsidR="00AA0785" w:rsidRPr="00791020" w:rsidRDefault="00004DD8" w:rsidP="00004DD8">
      <w:pPr>
        <w:pStyle w:val="CommentairePersonnels"/>
      </w:pPr>
      <w:r>
        <w:t>R</w:t>
      </w:r>
      <w:r w:rsidR="00AA0785" w:rsidRPr="00791020">
        <w:t>isques techniques (complexité, manque de compétences, …)</w:t>
      </w:r>
      <w:r w:rsidR="00F53ED8" w:rsidRPr="00791020">
        <w:t>.</w:t>
      </w:r>
    </w:p>
    <w:p w14:paraId="051E1972" w14:textId="77777777" w:rsidR="00E12330" w:rsidRDefault="00E12330" w:rsidP="00004DD8">
      <w:pPr>
        <w:pStyle w:val="CommentairePersonnels"/>
      </w:pPr>
    </w:p>
    <w:p w14:paraId="6EC2EE85" w14:textId="3B17888A" w:rsidR="00AA0785" w:rsidRPr="00791020" w:rsidRDefault="00AA0785" w:rsidP="00004DD8">
      <w:pPr>
        <w:pStyle w:val="CommentairePersonnels"/>
      </w:pPr>
      <w:r w:rsidRPr="00791020">
        <w:t xml:space="preserve">Décrire aussi quelles solutions </w:t>
      </w:r>
      <w:r w:rsidR="00004DD8" w:rsidRPr="00791020">
        <w:t>a</w:t>
      </w:r>
      <w:r w:rsidRPr="00791020">
        <w:t xml:space="preserve"> été appliquées pour réduire les risques (priorités, formation, actions, …)</w:t>
      </w:r>
      <w:r w:rsidR="00F53ED8" w:rsidRPr="00791020">
        <w:t>.</w:t>
      </w:r>
    </w:p>
    <w:p w14:paraId="474568CA" w14:textId="77777777" w:rsidR="00AA0785" w:rsidRPr="00B673BB" w:rsidRDefault="00AA0785" w:rsidP="00AA0785">
      <w:pPr>
        <w:pStyle w:val="Retraitnormal1"/>
        <w:numPr>
          <w:ilvl w:val="0"/>
          <w:numId w:val="0"/>
        </w:numPr>
        <w:ind w:left="360"/>
        <w:rPr>
          <w:rFonts w:ascii="Arial" w:hAnsi="Arial" w:cs="Arial"/>
          <w:iCs/>
          <w:sz w:val="24"/>
        </w:rPr>
      </w:pPr>
    </w:p>
    <w:p w14:paraId="4CD1EC9E" w14:textId="77777777" w:rsidR="00F53ED8" w:rsidRPr="00791020" w:rsidRDefault="00F53ED8" w:rsidP="00F53ED8">
      <w:pPr>
        <w:pStyle w:val="Titre2"/>
        <w:rPr>
          <w:i/>
          <w:iCs/>
        </w:rPr>
      </w:pPr>
      <w:bookmarkStart w:id="19" w:name="_Toc499021840"/>
      <w:bookmarkStart w:id="20" w:name="_Toc161050293"/>
      <w:r w:rsidRPr="00791020">
        <w:rPr>
          <w:iCs/>
        </w:rPr>
        <w:t>Planification</w:t>
      </w:r>
      <w:bookmarkEnd w:id="19"/>
      <w:bookmarkEnd w:id="20"/>
    </w:p>
    <w:p w14:paraId="2C6F3E12" w14:textId="77777777" w:rsidR="00F53ED8" w:rsidRDefault="00F53ED8" w:rsidP="00F53ED8"/>
    <w:p w14:paraId="1B92A0B3" w14:textId="2F677F95" w:rsidR="00DE114D" w:rsidRDefault="00DE114D" w:rsidP="00DE114D">
      <w:pPr>
        <w:pStyle w:val="CommentairePersonnels"/>
      </w:pPr>
      <w:r>
        <w:t xml:space="preserve">Cette planification est la planification détaillée du projet. Elle doit contenir : </w:t>
      </w:r>
    </w:p>
    <w:p w14:paraId="504EB332" w14:textId="77777777" w:rsidR="001F32DE" w:rsidRDefault="001F32DE" w:rsidP="00DE114D">
      <w:pPr>
        <w:pStyle w:val="CommentairePersonnels"/>
      </w:pPr>
    </w:p>
    <w:p w14:paraId="0FD5A0FA" w14:textId="6FA9310E" w:rsidR="00DE114D" w:rsidRDefault="00DE114D" w:rsidP="00DE114D">
      <w:pPr>
        <w:pStyle w:val="CommentairePersonnels"/>
        <w:numPr>
          <w:ilvl w:val="0"/>
          <w:numId w:val="29"/>
        </w:numPr>
      </w:pPr>
      <w:r>
        <w:t>La méthode de projet utilisée</w:t>
      </w:r>
    </w:p>
    <w:p w14:paraId="0A6E34B7" w14:textId="1BDB6BF5" w:rsidR="00DE114D" w:rsidRDefault="00DE114D" w:rsidP="00DE114D">
      <w:pPr>
        <w:pStyle w:val="CommentairePersonnels"/>
        <w:numPr>
          <w:ilvl w:val="0"/>
          <w:numId w:val="29"/>
        </w:numPr>
      </w:pPr>
      <w:r>
        <w:t>Décrire éventuellement les tâches faites dans chaque étape de la méthode</w:t>
      </w:r>
    </w:p>
    <w:p w14:paraId="15BB4EF2" w14:textId="3E3DE8B9" w:rsidR="00DE114D" w:rsidRDefault="00DE114D" w:rsidP="00DE114D">
      <w:pPr>
        <w:pStyle w:val="CommentairePersonnels"/>
        <w:numPr>
          <w:ilvl w:val="0"/>
          <w:numId w:val="29"/>
        </w:numPr>
      </w:pPr>
      <w:r>
        <w:t>Décrire les tâches détaillées (Nom, date de début, date de fin)</w:t>
      </w:r>
    </w:p>
    <w:p w14:paraId="46B10FFB" w14:textId="77777777" w:rsidR="00DE114D" w:rsidRPr="00791020" w:rsidRDefault="00DE114D" w:rsidP="00DE114D">
      <w:pPr>
        <w:pStyle w:val="CommentairePersonnels"/>
      </w:pPr>
    </w:p>
    <w:p w14:paraId="1D38F1EB" w14:textId="4450B057" w:rsidR="00E12330" w:rsidRDefault="00F53ED8" w:rsidP="00DE114D">
      <w:pPr>
        <w:pStyle w:val="CommentairePersonnels"/>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14:paraId="51564484" w14:textId="77777777" w:rsidR="00DE114D" w:rsidRPr="00DE114D" w:rsidRDefault="00DE114D" w:rsidP="00DE114D">
      <w:pPr>
        <w:pStyle w:val="CommentairePersonnels"/>
      </w:pPr>
    </w:p>
    <w:p w14:paraId="2CA576F3" w14:textId="77777777" w:rsidR="00AA0785" w:rsidRPr="00791020" w:rsidRDefault="00AA0785" w:rsidP="00AA0785">
      <w:pPr>
        <w:pStyle w:val="Titre2"/>
        <w:rPr>
          <w:i/>
          <w:iCs/>
        </w:rPr>
      </w:pPr>
      <w:bookmarkStart w:id="21" w:name="_Toc25553314"/>
      <w:bookmarkStart w:id="22" w:name="_Toc71691019"/>
      <w:bookmarkStart w:id="23" w:name="_Toc499021841"/>
      <w:bookmarkStart w:id="24" w:name="_Toc161050294"/>
      <w:r w:rsidRPr="00791020">
        <w:rPr>
          <w:iCs/>
        </w:rPr>
        <w:t>Dossier de conception</w:t>
      </w:r>
      <w:bookmarkEnd w:id="21"/>
      <w:bookmarkEnd w:id="22"/>
      <w:bookmarkEnd w:id="23"/>
      <w:bookmarkEnd w:id="24"/>
    </w:p>
    <w:p w14:paraId="62D1130E" w14:textId="77777777" w:rsidR="00212505" w:rsidRDefault="00212505" w:rsidP="00AA0785">
      <w:pPr>
        <w:pStyle w:val="Retraitnormal1"/>
        <w:numPr>
          <w:ilvl w:val="0"/>
          <w:numId w:val="0"/>
        </w:numPr>
        <w:ind w:left="360"/>
        <w:rPr>
          <w:i/>
          <w:sz w:val="24"/>
        </w:rPr>
      </w:pPr>
    </w:p>
    <w:p w14:paraId="09D4E492" w14:textId="1C9E8F82" w:rsidR="00AA0785" w:rsidRDefault="00AA0785" w:rsidP="00245105">
      <w:pPr>
        <w:pStyle w:val="CommentairePersonnels"/>
      </w:pPr>
      <w:r w:rsidRPr="00791020">
        <w:t xml:space="preserve">Fournir </w:t>
      </w:r>
      <w:r w:rsidR="00245105" w:rsidRPr="00791020">
        <w:t>tous les documents</w:t>
      </w:r>
      <w:r w:rsidRPr="00791020">
        <w:t xml:space="preserve"> de </w:t>
      </w:r>
      <w:r w:rsidR="00245105" w:rsidRPr="00791020">
        <w:t>conception :</w:t>
      </w:r>
    </w:p>
    <w:p w14:paraId="47E2FBFD" w14:textId="77777777" w:rsidR="001F32DE" w:rsidRDefault="001F32DE" w:rsidP="00245105">
      <w:pPr>
        <w:pStyle w:val="CommentairePersonnels"/>
      </w:pPr>
    </w:p>
    <w:p w14:paraId="0FA080BD" w14:textId="60C86320" w:rsidR="009C2040" w:rsidRDefault="009C2040" w:rsidP="009C2040">
      <w:pPr>
        <w:pStyle w:val="CommentairePersonnels"/>
        <w:numPr>
          <w:ilvl w:val="0"/>
          <w:numId w:val="31"/>
        </w:numPr>
      </w:pPr>
      <w:r>
        <w:t>L’IDE et pourquoi</w:t>
      </w:r>
    </w:p>
    <w:p w14:paraId="5F299C95" w14:textId="70A1E404" w:rsidR="009C2040" w:rsidRDefault="009C2040" w:rsidP="009C2040">
      <w:pPr>
        <w:pStyle w:val="CommentairePersonnels"/>
        <w:numPr>
          <w:ilvl w:val="0"/>
          <w:numId w:val="31"/>
        </w:numPr>
      </w:pPr>
      <w:r>
        <w:t>Les modules / dépendances</w:t>
      </w:r>
    </w:p>
    <w:p w14:paraId="01095CB7" w14:textId="2EC00D63" w:rsidR="009C2040" w:rsidRDefault="006339BF" w:rsidP="009C2040">
      <w:pPr>
        <w:pStyle w:val="CommentairePersonnels"/>
        <w:numPr>
          <w:ilvl w:val="0"/>
          <w:numId w:val="31"/>
        </w:numPr>
      </w:pPr>
      <w:r>
        <w:t>Les logiciels utilisés</w:t>
      </w:r>
      <w:r w:rsidR="00EA4A98">
        <w:t xml:space="preserve"> pour la réalisation et pour l’utilisation</w:t>
      </w:r>
    </w:p>
    <w:p w14:paraId="410EC49D" w14:textId="7FFAA26B" w:rsidR="00EA4A98" w:rsidRDefault="00EA4A98" w:rsidP="00EA4A98">
      <w:pPr>
        <w:pStyle w:val="CommentairePersonnels"/>
        <w:numPr>
          <w:ilvl w:val="0"/>
          <w:numId w:val="31"/>
        </w:numPr>
      </w:pPr>
      <w:r w:rsidRPr="00791020">
        <w:t xml:space="preserve">Le choix des systèmes d'exploitation pour la réalisation </w:t>
      </w:r>
      <w:r w:rsidRPr="00791020">
        <w:rPr>
          <w:u w:val="single"/>
        </w:rPr>
        <w:t>et</w:t>
      </w:r>
      <w:r w:rsidRPr="00791020">
        <w:t xml:space="preserve"> l'utilisation</w:t>
      </w:r>
    </w:p>
    <w:p w14:paraId="28C7DE09" w14:textId="28E0E685" w:rsidR="006339BF" w:rsidRDefault="006339BF" w:rsidP="009C2040">
      <w:pPr>
        <w:pStyle w:val="CommentairePersonnels"/>
        <w:numPr>
          <w:ilvl w:val="0"/>
          <w:numId w:val="31"/>
        </w:numPr>
      </w:pPr>
      <w:r>
        <w:t>Le matériel hardware</w:t>
      </w:r>
    </w:p>
    <w:p w14:paraId="16B95D6F" w14:textId="4A0D6D19" w:rsidR="00AA0785" w:rsidRPr="00791020" w:rsidRDefault="006339BF" w:rsidP="009F761B">
      <w:pPr>
        <w:pStyle w:val="CommentairePersonnels"/>
        <w:numPr>
          <w:ilvl w:val="0"/>
          <w:numId w:val="31"/>
        </w:numPr>
      </w:pPr>
      <w:r>
        <w:t xml:space="preserve">Les diagrammes de classe, </w:t>
      </w:r>
      <w:r w:rsidR="009F761B">
        <w:t>schémas MCD, schémas MLD, diagrammes de séquences</w:t>
      </w:r>
    </w:p>
    <w:p w14:paraId="3C42DE21" w14:textId="50C0F03B" w:rsidR="00AA0785" w:rsidRPr="00791020" w:rsidRDefault="00EA4A98" w:rsidP="00245105">
      <w:pPr>
        <w:pStyle w:val="CommentairePersonnels"/>
        <w:numPr>
          <w:ilvl w:val="0"/>
          <w:numId w:val="30"/>
        </w:numPr>
      </w:pPr>
      <w:r>
        <w:t>Site web : r</w:t>
      </w:r>
      <w:r w:rsidR="00AA0785" w:rsidRPr="00791020">
        <w:t>éaliser les maquettes avec un logiciel, décrire toutes les animations sur papier, définir les mots-clés, choisir une formule d'hébergement, définir la méthode de mise à jour, …</w:t>
      </w:r>
    </w:p>
    <w:p w14:paraId="6C507652" w14:textId="40DC4D27" w:rsidR="00AA0785" w:rsidRPr="00791020" w:rsidRDefault="00245105" w:rsidP="00245105">
      <w:pPr>
        <w:pStyle w:val="CommentairePersonnels"/>
        <w:numPr>
          <w:ilvl w:val="0"/>
          <w:numId w:val="30"/>
        </w:numPr>
      </w:pPr>
      <w:r w:rsidRPr="00791020">
        <w:t>Bases</w:t>
      </w:r>
      <w:r w:rsidR="00AA0785" w:rsidRPr="00791020">
        <w:t xml:space="preserve"> de </w:t>
      </w:r>
      <w:r w:rsidRPr="00791020">
        <w:t>données :</w:t>
      </w:r>
      <w:r w:rsidR="00AA0785" w:rsidRPr="00791020">
        <w:t xml:space="preserve"> décrire le modèle relationnel, le contenu détaillé des tables (caractéristiques de chaque champs) et les requêtes.</w:t>
      </w:r>
    </w:p>
    <w:p w14:paraId="65D81BED" w14:textId="6669354E" w:rsidR="00AA0785" w:rsidRPr="00791020" w:rsidRDefault="00245105" w:rsidP="00245105">
      <w:pPr>
        <w:pStyle w:val="CommentairePersonnels"/>
        <w:numPr>
          <w:ilvl w:val="0"/>
          <w:numId w:val="30"/>
        </w:numPr>
      </w:pPr>
      <w:r>
        <w:t>P</w:t>
      </w:r>
      <w:r w:rsidR="00AA0785" w:rsidRPr="00791020">
        <w:t xml:space="preserve">rogrammation et </w:t>
      </w:r>
      <w:r w:rsidRPr="00791020">
        <w:t>scripts :</w:t>
      </w:r>
      <w:r w:rsidR="00AA0785" w:rsidRPr="00791020">
        <w:t xml:space="preserve"> organigramme, architecture du programme, découpage modulaire, entrées-sorties des modules, pseudo-code</w:t>
      </w:r>
      <w:r w:rsidR="00281546" w:rsidRPr="00791020">
        <w:t xml:space="preserve"> </w:t>
      </w:r>
      <w:r w:rsidR="00AA0785" w:rsidRPr="00791020">
        <w:t>/</w:t>
      </w:r>
      <w:r w:rsidR="00281546" w:rsidRPr="00791020">
        <w:t xml:space="preserve"> </w:t>
      </w:r>
      <w:r w:rsidR="00AA0785" w:rsidRPr="00791020">
        <w:t>structogramme…</w:t>
      </w:r>
    </w:p>
    <w:p w14:paraId="2EB441EB" w14:textId="77777777" w:rsidR="00212505" w:rsidRPr="00791020" w:rsidRDefault="00212505" w:rsidP="00245105">
      <w:pPr>
        <w:pStyle w:val="CommentairePersonnels"/>
      </w:pPr>
    </w:p>
    <w:p w14:paraId="5451A0A6" w14:textId="77777777" w:rsidR="00AA0785" w:rsidRPr="00791020" w:rsidRDefault="00AA0785" w:rsidP="00245105">
      <w:pPr>
        <w:pStyle w:val="CommentairePersonnels"/>
        <w:rPr>
          <w:b/>
          <w:bCs/>
        </w:rPr>
      </w:pPr>
      <w:r w:rsidRPr="00791020">
        <w:rPr>
          <w:b/>
          <w:bCs/>
        </w:rPr>
        <w:t>Le dossier de conception devrait permettre de sous-traiter la réalisation du projet !</w:t>
      </w:r>
    </w:p>
    <w:p w14:paraId="387B5FAE" w14:textId="54307C29" w:rsidR="00AA0785" w:rsidRDefault="00787646" w:rsidP="00AA0785">
      <w:r>
        <w:br w:type="page"/>
      </w:r>
    </w:p>
    <w:p w14:paraId="6815550F" w14:textId="77777777" w:rsidR="00AA0785" w:rsidRPr="0049659A" w:rsidRDefault="00AA0785" w:rsidP="00684B3D">
      <w:pPr>
        <w:pStyle w:val="Titre1"/>
        <w:tabs>
          <w:tab w:val="num" w:pos="360"/>
        </w:tabs>
      </w:pPr>
      <w:bookmarkStart w:id="25" w:name="_Toc71703259"/>
      <w:bookmarkStart w:id="26" w:name="_Toc499021842"/>
      <w:bookmarkStart w:id="27" w:name="_Toc161050295"/>
      <w:r w:rsidRPr="0049659A">
        <w:lastRenderedPageBreak/>
        <w:t>R</w:t>
      </w:r>
      <w:bookmarkEnd w:id="25"/>
      <w:r w:rsidR="00684B3D">
        <w:t>éalisation</w:t>
      </w:r>
      <w:bookmarkEnd w:id="26"/>
      <w:bookmarkEnd w:id="27"/>
    </w:p>
    <w:p w14:paraId="156D1DF5" w14:textId="77777777" w:rsidR="00AA0785" w:rsidRPr="00791020" w:rsidRDefault="00AA0785" w:rsidP="00AA0785">
      <w:pPr>
        <w:pStyle w:val="Titre2"/>
        <w:rPr>
          <w:i/>
          <w:iCs/>
        </w:rPr>
      </w:pPr>
      <w:bookmarkStart w:id="28" w:name="_Toc25553317"/>
      <w:bookmarkStart w:id="29" w:name="_Toc71691022"/>
      <w:bookmarkStart w:id="30" w:name="_Toc499021843"/>
      <w:bookmarkStart w:id="31" w:name="_Toc161050296"/>
      <w:r w:rsidRPr="00791020">
        <w:rPr>
          <w:iCs/>
        </w:rPr>
        <w:t>Dossier de réalisation</w:t>
      </w:r>
      <w:bookmarkStart w:id="32" w:name="_Toc25553318"/>
      <w:bookmarkEnd w:id="28"/>
      <w:bookmarkEnd w:id="29"/>
      <w:bookmarkEnd w:id="30"/>
      <w:bookmarkEnd w:id="31"/>
    </w:p>
    <w:bookmarkEnd w:id="32"/>
    <w:p w14:paraId="1622FD00" w14:textId="77777777" w:rsidR="0049659A" w:rsidRDefault="0049659A" w:rsidP="00AA0785">
      <w:pPr>
        <w:ind w:firstLine="360"/>
        <w:rPr>
          <w:i/>
          <w:iCs/>
        </w:rPr>
      </w:pPr>
    </w:p>
    <w:p w14:paraId="575096EE" w14:textId="77777777" w:rsidR="00AA0785" w:rsidRPr="00791020" w:rsidRDefault="00AA0785" w:rsidP="00EA4A98">
      <w:pPr>
        <w:pStyle w:val="CommentairePersonnels"/>
      </w:pPr>
      <w:r w:rsidRPr="00791020">
        <w:t>Décrire la réalisation "physique" de votre projet</w:t>
      </w:r>
    </w:p>
    <w:p w14:paraId="49BB0F90" w14:textId="77777777" w:rsidR="0049659A" w:rsidRPr="00791020" w:rsidRDefault="0049659A" w:rsidP="00EA4A98">
      <w:pPr>
        <w:pStyle w:val="CommentairePersonnels"/>
      </w:pPr>
    </w:p>
    <w:p w14:paraId="2850DEC1" w14:textId="34F20ACB" w:rsidR="00AA0785" w:rsidRPr="00791020" w:rsidRDefault="00EA4A98" w:rsidP="00EA4A98">
      <w:pPr>
        <w:pStyle w:val="CommentairePersonnels"/>
        <w:numPr>
          <w:ilvl w:val="0"/>
          <w:numId w:val="32"/>
        </w:numPr>
      </w:pPr>
      <w:r>
        <w:t>L</w:t>
      </w:r>
      <w:r w:rsidR="00AA0785" w:rsidRPr="00791020">
        <w:t>es répertoires où le logiciel est installé</w:t>
      </w:r>
    </w:p>
    <w:p w14:paraId="417E6AFA" w14:textId="1EDB9ECC" w:rsidR="00AA0785" w:rsidRPr="00791020" w:rsidRDefault="00EA4A98" w:rsidP="00EA4A98">
      <w:pPr>
        <w:pStyle w:val="CommentairePersonnels"/>
        <w:numPr>
          <w:ilvl w:val="0"/>
          <w:numId w:val="32"/>
        </w:numPr>
      </w:pPr>
      <w:r>
        <w:t>L</w:t>
      </w:r>
      <w:r w:rsidR="00AA0785" w:rsidRPr="00791020">
        <w:t>a liste de tous les fichiers et une rapide description de leur contenu (des noms qui parlent !)</w:t>
      </w:r>
    </w:p>
    <w:p w14:paraId="29DAE2FF" w14:textId="280E7592" w:rsidR="00AA0785" w:rsidRPr="00791020" w:rsidRDefault="00EA4A98" w:rsidP="00EA4A98">
      <w:pPr>
        <w:pStyle w:val="CommentairePersonnels"/>
        <w:numPr>
          <w:ilvl w:val="0"/>
          <w:numId w:val="32"/>
        </w:numPr>
      </w:pPr>
      <w:r>
        <w:t>L</w:t>
      </w:r>
      <w:r w:rsidR="00AA0785" w:rsidRPr="00791020">
        <w:t>es versions des systèmes d'exploitation et des outils logiciels</w:t>
      </w:r>
    </w:p>
    <w:p w14:paraId="4D4312DF" w14:textId="03AB1765" w:rsidR="00AA0785" w:rsidRPr="00791020" w:rsidRDefault="00EA4A98" w:rsidP="00EA4A98">
      <w:pPr>
        <w:pStyle w:val="CommentairePersonnels"/>
        <w:numPr>
          <w:ilvl w:val="0"/>
          <w:numId w:val="32"/>
        </w:numPr>
      </w:pPr>
      <w:r>
        <w:t>L</w:t>
      </w:r>
      <w:r w:rsidR="00AA0785" w:rsidRPr="00791020">
        <w:t>a description exacte du matériel</w:t>
      </w:r>
    </w:p>
    <w:p w14:paraId="2137E4BB" w14:textId="7F647922" w:rsidR="00AA0785" w:rsidRPr="00791020" w:rsidRDefault="00EA4A98" w:rsidP="00EA4A98">
      <w:pPr>
        <w:pStyle w:val="CommentairePersonnels"/>
        <w:numPr>
          <w:ilvl w:val="0"/>
          <w:numId w:val="32"/>
        </w:numPr>
      </w:pPr>
      <w:r>
        <w:t>L</w:t>
      </w:r>
      <w:r w:rsidR="00AA0785" w:rsidRPr="00791020">
        <w:t>e numé</w:t>
      </w:r>
      <w:r w:rsidR="00684B3D" w:rsidRPr="00791020">
        <w:t xml:space="preserve">ro de version de votre produit </w:t>
      </w:r>
      <w:r w:rsidR="00AA0785" w:rsidRPr="00791020">
        <w:t>!</w:t>
      </w:r>
    </w:p>
    <w:p w14:paraId="206C5796" w14:textId="1D2F2D06" w:rsidR="00EA4A98" w:rsidRPr="00EA4A98" w:rsidRDefault="00EA4A98" w:rsidP="00EA4A98">
      <w:pPr>
        <w:pStyle w:val="CommentairePersonnels"/>
        <w:numPr>
          <w:ilvl w:val="0"/>
          <w:numId w:val="32"/>
        </w:numPr>
        <w:rPr>
          <w:u w:val="single"/>
        </w:rPr>
      </w:pPr>
      <w:r>
        <w:t>P</w:t>
      </w:r>
      <w:r w:rsidR="00AA0785" w:rsidRPr="00791020">
        <w:t>rogrammation et scripts</w:t>
      </w:r>
      <w:r>
        <w:t xml:space="preserve"> </w:t>
      </w:r>
      <w:r w:rsidR="00AA0785" w:rsidRPr="00791020">
        <w:t>: librairies externes, dictionnaire des données, reconstruction du logiciel</w:t>
      </w:r>
      <w:r w:rsidR="00684B3D" w:rsidRPr="00791020">
        <w:t xml:space="preserve"> </w:t>
      </w:r>
      <w:r w:rsidR="00AA0785" w:rsidRPr="00791020">
        <w:t>-</w:t>
      </w:r>
      <w:r w:rsidR="00684B3D" w:rsidRPr="00791020">
        <w:t xml:space="preserve"> </w:t>
      </w:r>
      <w:r w:rsidR="00AA0785" w:rsidRPr="00791020">
        <w:t>cible à partir des sources.</w:t>
      </w:r>
    </w:p>
    <w:p w14:paraId="2EB740DA" w14:textId="6B5FE490" w:rsidR="00EA4A98" w:rsidRDefault="00EA4A98" w:rsidP="00EA4A98">
      <w:pPr>
        <w:pStyle w:val="CommentairePersonnels"/>
        <w:ind w:left="720"/>
        <w:rPr>
          <w:u w:val="single"/>
        </w:rPr>
      </w:pPr>
    </w:p>
    <w:p w14:paraId="567B9DB5" w14:textId="69F97586" w:rsidR="00EA4A98" w:rsidRDefault="00EA4A98" w:rsidP="00EA4A98">
      <w:pPr>
        <w:pStyle w:val="CommentairePersonnels"/>
      </w:pPr>
      <w:r>
        <w:t>Cette partie devra permettre de suivre au complet la réalisation du projet.</w:t>
      </w:r>
    </w:p>
    <w:p w14:paraId="00C5EDC4" w14:textId="4CFC3F2C" w:rsidR="00EA4A98" w:rsidRPr="00EA4A98" w:rsidRDefault="00EA4A98" w:rsidP="00EA4A98">
      <w:pPr>
        <w:pStyle w:val="CommentairePersonnels"/>
      </w:pPr>
    </w:p>
    <w:p w14:paraId="0F082745" w14:textId="3FC8E869" w:rsidR="0049659A" w:rsidRDefault="0049659A" w:rsidP="00EA4A98">
      <w:pPr>
        <w:pStyle w:val="Titre2"/>
        <w:rPr>
          <w:iCs/>
        </w:rPr>
      </w:pPr>
      <w:bookmarkStart w:id="33" w:name="_Toc25553321"/>
      <w:bookmarkStart w:id="34" w:name="_Toc71691025"/>
      <w:bookmarkStart w:id="35" w:name="_Toc499021844"/>
      <w:bookmarkStart w:id="36" w:name="_Toc161050297"/>
      <w:r w:rsidRPr="00791020">
        <w:rPr>
          <w:iCs/>
        </w:rPr>
        <w:t>Description des test</w:t>
      </w:r>
      <w:bookmarkEnd w:id="33"/>
      <w:r w:rsidRPr="00791020">
        <w:rPr>
          <w:iCs/>
        </w:rPr>
        <w:t>s effectués</w:t>
      </w:r>
      <w:bookmarkEnd w:id="34"/>
      <w:bookmarkEnd w:id="35"/>
      <w:bookmarkEnd w:id="36"/>
    </w:p>
    <w:p w14:paraId="73885261" w14:textId="2C6B59C5" w:rsidR="00EA4A98" w:rsidRDefault="00EA4A98" w:rsidP="00EA4A98"/>
    <w:tbl>
      <w:tblPr>
        <w:tblStyle w:val="TableauListe3-Accentuation5"/>
        <w:tblW w:w="935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45"/>
        <w:gridCol w:w="1811"/>
        <w:gridCol w:w="1217"/>
        <w:gridCol w:w="1985"/>
        <w:gridCol w:w="2693"/>
      </w:tblGrid>
      <w:tr w:rsidR="00C96AF6" w:rsidRPr="00CA3E33" w14:paraId="52064EAC" w14:textId="77777777" w:rsidTr="00C96AF6">
        <w:trPr>
          <w:cnfStyle w:val="100000000000" w:firstRow="1" w:lastRow="0" w:firstColumn="0" w:lastColumn="0" w:oddVBand="0" w:evenVBand="0" w:oddHBand="0" w:evenHBand="0" w:firstRowFirstColumn="0" w:firstRowLastColumn="0" w:lastRowFirstColumn="0" w:lastRowLastColumn="0"/>
          <w:trHeight w:val="770"/>
        </w:trPr>
        <w:tc>
          <w:tcPr>
            <w:cnfStyle w:val="001000000100" w:firstRow="0" w:lastRow="0" w:firstColumn="1" w:lastColumn="0" w:oddVBand="0" w:evenVBand="0" w:oddHBand="0" w:evenHBand="0" w:firstRowFirstColumn="1"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673C9F46" w14:textId="77777777" w:rsidR="00C96AF6" w:rsidRPr="00CA3E33" w:rsidRDefault="00C96AF6" w:rsidP="00C96AF6">
            <w:pPr>
              <w:jc w:val="center"/>
              <w:rPr>
                <w:b w:val="0"/>
                <w:bCs w:val="0"/>
              </w:rPr>
            </w:pPr>
            <w:r w:rsidRPr="00CA3E33">
              <w:rPr>
                <w:b w:val="0"/>
                <w:bCs w:val="0"/>
              </w:rPr>
              <w:t>Nom du test</w:t>
            </w:r>
          </w:p>
        </w:tc>
        <w:tc>
          <w:tcPr>
            <w:tcW w:w="1811" w:type="dxa"/>
            <w:tcBorders>
              <w:top w:val="single" w:sz="4" w:space="0" w:color="auto"/>
              <w:left w:val="single" w:sz="4" w:space="0" w:color="000000"/>
              <w:bottom w:val="single" w:sz="4" w:space="0" w:color="auto"/>
              <w:right w:val="single" w:sz="4" w:space="0" w:color="000000"/>
            </w:tcBorders>
          </w:tcPr>
          <w:p w14:paraId="1BB7230A" w14:textId="2F9C2B00"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 de passation</w:t>
            </w:r>
          </w:p>
        </w:tc>
        <w:tc>
          <w:tcPr>
            <w:tcW w:w="1217" w:type="dxa"/>
            <w:tcBorders>
              <w:top w:val="single" w:sz="4" w:space="0" w:color="auto"/>
              <w:left w:val="single" w:sz="4" w:space="0" w:color="000000"/>
              <w:bottom w:val="single" w:sz="4" w:space="0" w:color="auto"/>
              <w:right w:val="single" w:sz="4" w:space="0" w:color="000000"/>
            </w:tcBorders>
          </w:tcPr>
          <w:p w14:paraId="5BC7EB9B" w14:textId="0C6D618C"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passé ?</w:t>
            </w:r>
          </w:p>
        </w:tc>
        <w:tc>
          <w:tcPr>
            <w:tcW w:w="1985" w:type="dxa"/>
            <w:tcBorders>
              <w:top w:val="single" w:sz="4" w:space="0" w:color="auto"/>
              <w:left w:val="single" w:sz="4" w:space="0" w:color="000000"/>
              <w:bottom w:val="single" w:sz="4" w:space="0" w:color="auto"/>
              <w:right w:val="single" w:sz="4" w:space="0" w:color="000000"/>
            </w:tcBorders>
          </w:tcPr>
          <w:p w14:paraId="33285FDA" w14:textId="224F3424" w:rsidR="00C96AF6"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Conditions</w:t>
            </w:r>
          </w:p>
        </w:tc>
        <w:tc>
          <w:tcPr>
            <w:tcW w:w="2693" w:type="dxa"/>
            <w:tcBorders>
              <w:top w:val="single" w:sz="4" w:space="0" w:color="auto"/>
              <w:left w:val="single" w:sz="4" w:space="0" w:color="000000"/>
              <w:bottom w:val="single" w:sz="4" w:space="0" w:color="auto"/>
              <w:right w:val="single" w:sz="4" w:space="0" w:color="000000"/>
            </w:tcBorders>
          </w:tcPr>
          <w:p w14:paraId="1FA68342" w14:textId="6F127BE8" w:rsidR="00C96AF6" w:rsidRPr="00CA3E33" w:rsidRDefault="00C96AF6" w:rsidP="00C96AF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Commentaire</w:t>
            </w:r>
          </w:p>
        </w:tc>
      </w:tr>
      <w:tr w:rsidR="00C96AF6" w:rsidRPr="00217ECE" w14:paraId="79D447E7" w14:textId="77777777" w:rsidTr="00C96AF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auto"/>
              <w:right w:val="single" w:sz="4" w:space="0" w:color="000000"/>
            </w:tcBorders>
          </w:tcPr>
          <w:p w14:paraId="341E1C95" w14:textId="77777777" w:rsidR="00C96AF6" w:rsidRDefault="00C96AF6" w:rsidP="005071A6">
            <w:pPr>
              <w:jc w:val="left"/>
            </w:pPr>
          </w:p>
          <w:p w14:paraId="5704F234" w14:textId="5A0605EC" w:rsidR="00C96AF6" w:rsidRPr="00217ECE" w:rsidRDefault="00C96AF6" w:rsidP="005071A6">
            <w:pPr>
              <w:jc w:val="left"/>
              <w:rPr>
                <w:b w:val="0"/>
                <w:bCs w:val="0"/>
              </w:rPr>
            </w:pPr>
            <w:r w:rsidRPr="00217ECE">
              <w:rPr>
                <w:b w:val="0"/>
                <w:bCs w:val="0"/>
              </w:rPr>
              <w:t>Exemple</w:t>
            </w:r>
          </w:p>
        </w:tc>
        <w:tc>
          <w:tcPr>
            <w:tcW w:w="1811" w:type="dxa"/>
            <w:tcBorders>
              <w:top w:val="single" w:sz="4" w:space="0" w:color="auto"/>
              <w:left w:val="single" w:sz="4" w:space="0" w:color="000000"/>
              <w:bottom w:val="single" w:sz="4" w:space="0" w:color="auto"/>
              <w:right w:val="single" w:sz="4" w:space="0" w:color="000000"/>
            </w:tcBorders>
          </w:tcPr>
          <w:p w14:paraId="35DB401A" w14:textId="77777777"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p w14:paraId="73CC86EF" w14:textId="023B3E8C"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r>
              <w:t>11/03/2024</w:t>
            </w:r>
          </w:p>
        </w:tc>
        <w:tc>
          <w:tcPr>
            <w:tcW w:w="1217" w:type="dxa"/>
            <w:tcBorders>
              <w:top w:val="single" w:sz="4" w:space="0" w:color="auto"/>
              <w:left w:val="single" w:sz="4" w:space="0" w:color="000000"/>
              <w:bottom w:val="single" w:sz="4" w:space="0" w:color="auto"/>
              <w:right w:val="single" w:sz="4" w:space="0" w:color="000000"/>
            </w:tcBorders>
          </w:tcPr>
          <w:p w14:paraId="19DB7E19" w14:textId="47C4885A"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r>
              <w:rPr>
                <w:noProof/>
              </w:rPr>
              <mc:AlternateContent>
                <mc:Choice Requires="wpg">
                  <w:drawing>
                    <wp:anchor distT="0" distB="0" distL="114300" distR="114300" simplePos="0" relativeHeight="251664384" behindDoc="0" locked="0" layoutInCell="1" allowOverlap="1" wp14:anchorId="2C4DCF44" wp14:editId="1CBC1572">
                      <wp:simplePos x="0" y="0"/>
                      <wp:positionH relativeFrom="column">
                        <wp:posOffset>166777</wp:posOffset>
                      </wp:positionH>
                      <wp:positionV relativeFrom="paragraph">
                        <wp:posOffset>159517</wp:posOffset>
                      </wp:positionV>
                      <wp:extent cx="251182" cy="270000"/>
                      <wp:effectExtent l="25400" t="12700" r="79375" b="34925"/>
                      <wp:wrapNone/>
                      <wp:docPr id="1443095937" name="Groupe 6"/>
                      <wp:cNvGraphicFramePr/>
                      <a:graphic xmlns:a="http://schemas.openxmlformats.org/drawingml/2006/main">
                        <a:graphicData uri="http://schemas.microsoft.com/office/word/2010/wordprocessingGroup">
                          <wpg:wgp>
                            <wpg:cNvGrpSpPr/>
                            <wpg:grpSpPr>
                              <a:xfrm>
                                <a:off x="0" y="0"/>
                                <a:ext cx="251182" cy="270000"/>
                                <a:chOff x="0" y="0"/>
                                <a:chExt cx="251182" cy="270000"/>
                              </a:xfrm>
                            </wpg:grpSpPr>
                            <wps:wsp>
                              <wps:cNvPr id="1333256923" name="Rectangle 3"/>
                              <wps:cNvSpPr/>
                              <wps:spPr>
                                <a:xfrm rot="2423326" flipV="1">
                                  <a:off x="161182" y="0"/>
                                  <a:ext cx="90000" cy="270000"/>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653601" name="Rectangle 3"/>
                              <wps:cNvSpPr/>
                              <wps:spPr>
                                <a:xfrm rot="18631586" flipV="1">
                                  <a:off x="45085" y="108804"/>
                                  <a:ext cx="89535" cy="179705"/>
                                </a:xfrm>
                                <a:prstGeom prst="rect">
                                  <a:avLst/>
                                </a:prstGeom>
                                <a:solidFill>
                                  <a:schemeClr val="accent6"/>
                                </a:solid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05746E" id="Groupe 6" o:spid="_x0000_s1026" style="position:absolute;margin-left:13.15pt;margin-top:12.55pt;width:19.8pt;height:21.25pt;z-index:251664384" coordsize="251182,27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">
                      <v:rect id="Rectangle 3" o:spid="_x0000_s1027" style="position:absolute;left:161182;width:90000;height:270000;rotation:-2646918fd;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" fillcolor="#70ad47 [3209]" strokecolor="#70ad47 [3209]" strokeweight="1pt"/>
                      <v:rect id="Rectangle 3" o:spid="_x0000_s1028" style="position:absolute;left:45085;top:108804;width:89535;height:179705;rotation:3242300fd;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" fillcolor="#70ad47 [3209]" strokecolor="#70ad47 [3209]" strokeweight="1pt"/>
                    </v:group>
                  </w:pict>
                </mc:Fallback>
              </mc:AlternateContent>
            </w:r>
          </w:p>
          <w:p w14:paraId="779AADF7" w14:textId="7EFCEAB1"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p w14:paraId="08617B0F" w14:textId="351F3CA2"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p>
        </w:tc>
        <w:tc>
          <w:tcPr>
            <w:tcW w:w="1985" w:type="dxa"/>
            <w:tcBorders>
              <w:top w:val="single" w:sz="4" w:space="0" w:color="auto"/>
              <w:left w:val="single" w:sz="4" w:space="0" w:color="000000"/>
              <w:bottom w:val="single" w:sz="4" w:space="0" w:color="auto"/>
              <w:right w:val="single" w:sz="4" w:space="0" w:color="000000"/>
            </w:tcBorders>
          </w:tcPr>
          <w:p w14:paraId="33016076" w14:textId="77777777" w:rsidR="00C96AF6" w:rsidRDefault="00C96AF6" w:rsidP="005071A6">
            <w:pPr>
              <w:jc w:val="left"/>
              <w:cnfStyle w:val="000000100000" w:firstRow="0" w:lastRow="0" w:firstColumn="0" w:lastColumn="0" w:oddVBand="0" w:evenVBand="0" w:oddHBand="1" w:evenHBand="0" w:firstRowFirstColumn="0" w:firstRowLastColumn="0" w:lastRowFirstColumn="0" w:lastRowLastColumn="0"/>
            </w:pPr>
          </w:p>
        </w:tc>
        <w:tc>
          <w:tcPr>
            <w:tcW w:w="2693" w:type="dxa"/>
            <w:tcBorders>
              <w:top w:val="single" w:sz="4" w:space="0" w:color="auto"/>
              <w:left w:val="single" w:sz="4" w:space="0" w:color="000000"/>
              <w:bottom w:val="single" w:sz="4" w:space="0" w:color="auto"/>
              <w:right w:val="single" w:sz="4" w:space="0" w:color="000000"/>
            </w:tcBorders>
          </w:tcPr>
          <w:p w14:paraId="1EBAA839" w14:textId="3736E49D" w:rsidR="00C96AF6" w:rsidRPr="00217ECE" w:rsidRDefault="00C96AF6" w:rsidP="005071A6">
            <w:pPr>
              <w:jc w:val="left"/>
              <w:cnfStyle w:val="000000100000" w:firstRow="0" w:lastRow="0" w:firstColumn="0" w:lastColumn="0" w:oddVBand="0" w:evenVBand="0" w:oddHBand="1" w:evenHBand="0" w:firstRowFirstColumn="0" w:firstRowLastColumn="0" w:lastRowFirstColumn="0" w:lastRowLastColumn="0"/>
            </w:pPr>
            <w:r>
              <w:t>Le test a été passé</w:t>
            </w:r>
          </w:p>
        </w:tc>
      </w:tr>
      <w:tr w:rsidR="00C96AF6" w:rsidRPr="00217ECE" w14:paraId="47443513" w14:textId="77777777" w:rsidTr="00C96AF6">
        <w:trPr>
          <w:trHeight w:val="285"/>
        </w:trPr>
        <w:tc>
          <w:tcPr>
            <w:cnfStyle w:val="001000000000" w:firstRow="0" w:lastRow="0" w:firstColumn="1" w:lastColumn="0" w:oddVBand="0" w:evenVBand="0" w:oddHBand="0" w:evenHBand="0" w:firstRowFirstColumn="0" w:firstRowLastColumn="0" w:lastRowFirstColumn="0" w:lastRowLastColumn="0"/>
            <w:tcW w:w="1645" w:type="dxa"/>
            <w:tcBorders>
              <w:top w:val="single" w:sz="4" w:space="0" w:color="auto"/>
              <w:left w:val="single" w:sz="4" w:space="0" w:color="auto"/>
              <w:bottom w:val="single" w:sz="4" w:space="0" w:color="000000"/>
              <w:right w:val="single" w:sz="4" w:space="0" w:color="000000"/>
            </w:tcBorders>
          </w:tcPr>
          <w:p w14:paraId="2C6D6A91" w14:textId="77777777" w:rsidR="00C96AF6" w:rsidRDefault="00C96AF6" w:rsidP="005071A6">
            <w:pPr>
              <w:jc w:val="left"/>
              <w:rPr>
                <w:b w:val="0"/>
                <w:bCs w:val="0"/>
              </w:rPr>
            </w:pPr>
          </w:p>
          <w:p w14:paraId="5F947173" w14:textId="66CB9DB1" w:rsidR="00C96AF6" w:rsidRPr="00DD0C4D" w:rsidRDefault="00C96AF6" w:rsidP="005071A6">
            <w:pPr>
              <w:jc w:val="left"/>
              <w:rPr>
                <w:b w:val="0"/>
                <w:bCs w:val="0"/>
              </w:rPr>
            </w:pPr>
            <w:r w:rsidRPr="00DD0C4D">
              <w:rPr>
                <w:b w:val="0"/>
                <w:bCs w:val="0"/>
              </w:rPr>
              <w:t>Exemple 2</w:t>
            </w:r>
          </w:p>
        </w:tc>
        <w:tc>
          <w:tcPr>
            <w:tcW w:w="1811" w:type="dxa"/>
            <w:tcBorders>
              <w:top w:val="single" w:sz="4" w:space="0" w:color="auto"/>
              <w:left w:val="single" w:sz="4" w:space="0" w:color="000000"/>
              <w:bottom w:val="single" w:sz="4" w:space="0" w:color="000000"/>
              <w:right w:val="single" w:sz="4" w:space="0" w:color="000000"/>
            </w:tcBorders>
          </w:tcPr>
          <w:p w14:paraId="14FB92C5"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p w14:paraId="5CD12D1B" w14:textId="2A33817E"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r>
              <w:t>09/03/2024</w:t>
            </w:r>
          </w:p>
        </w:tc>
        <w:tc>
          <w:tcPr>
            <w:tcW w:w="1217" w:type="dxa"/>
            <w:tcBorders>
              <w:top w:val="single" w:sz="4" w:space="0" w:color="auto"/>
              <w:left w:val="single" w:sz="4" w:space="0" w:color="000000"/>
              <w:bottom w:val="single" w:sz="4" w:space="0" w:color="000000"/>
              <w:right w:val="single" w:sz="4" w:space="0" w:color="000000"/>
            </w:tcBorders>
          </w:tcPr>
          <w:p w14:paraId="1A6CAD1D" w14:textId="74298C4B"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5408" behindDoc="0" locked="0" layoutInCell="1" allowOverlap="1" wp14:anchorId="4B3F6F9B" wp14:editId="0C406E85">
                      <wp:simplePos x="0" y="0"/>
                      <wp:positionH relativeFrom="column">
                        <wp:posOffset>64770</wp:posOffset>
                      </wp:positionH>
                      <wp:positionV relativeFrom="paragraph">
                        <wp:posOffset>37735</wp:posOffset>
                      </wp:positionV>
                      <wp:extent cx="479834" cy="479834"/>
                      <wp:effectExtent l="0" t="0" r="0" b="0"/>
                      <wp:wrapNone/>
                      <wp:docPr id="1610400834" name="Multiplication 5"/>
                      <wp:cNvGraphicFramePr/>
                      <a:graphic xmlns:a="http://schemas.openxmlformats.org/drawingml/2006/main">
                        <a:graphicData uri="http://schemas.microsoft.com/office/word/2010/wordprocessingShape">
                          <wps:wsp>
                            <wps:cNvSpPr/>
                            <wps:spPr>
                              <a:xfrm>
                                <a:off x="0" y="0"/>
                                <a:ext cx="479834" cy="479834"/>
                              </a:xfrm>
                              <a:prstGeom prst="mathMultiply">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17B9" id="Multiplication 5" o:spid="_x0000_s1026" style="position:absolute;margin-left:5.1pt;margin-top:2.95pt;width:37.8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9834,4798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" path="m75343,155145l155145,75343r84772,84772l324689,75343r79802,79802l319719,239917r84772,84772l324689,404491,239917,319719r-84772,84772l75343,324689r84772,-84772l75343,155145xe" fillcolor="red" strokecolor="red" strokeweight="1pt">
                      <v:stroke joinstyle="miter"/>
                      <v:path arrowok="t" o:connecttype="custom" o:connectlocs="75343,155145;155145,75343;239917,160115;324689,75343;404491,155145;319719,239917;404491,324689;324689,404491;239917,319719;155145,404491;75343,324689;160115,239917;75343,155145" o:connectangles="0,0,0,0,0,0,0,0,0,0,0,0,0"/>
                    </v:shape>
                  </w:pict>
                </mc:Fallback>
              </mc:AlternateContent>
            </w:r>
          </w:p>
          <w:p w14:paraId="603D2ACD"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p w14:paraId="5FBC46F7" w14:textId="04BA24FC"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p>
        </w:tc>
        <w:tc>
          <w:tcPr>
            <w:tcW w:w="1985" w:type="dxa"/>
            <w:tcBorders>
              <w:top w:val="single" w:sz="4" w:space="0" w:color="auto"/>
              <w:left w:val="single" w:sz="4" w:space="0" w:color="000000"/>
              <w:bottom w:val="single" w:sz="4" w:space="0" w:color="000000"/>
              <w:right w:val="single" w:sz="4" w:space="0" w:color="000000"/>
            </w:tcBorders>
          </w:tcPr>
          <w:p w14:paraId="489D23B5" w14:textId="77777777"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4" w:space="0" w:color="auto"/>
              <w:left w:val="single" w:sz="4" w:space="0" w:color="000000"/>
              <w:bottom w:val="single" w:sz="4" w:space="0" w:color="000000"/>
              <w:right w:val="single" w:sz="4" w:space="0" w:color="000000"/>
            </w:tcBorders>
          </w:tcPr>
          <w:p w14:paraId="1B68BE5F" w14:textId="277B84AA" w:rsidR="00C96AF6" w:rsidRDefault="00C96AF6" w:rsidP="005071A6">
            <w:pPr>
              <w:jc w:val="left"/>
              <w:cnfStyle w:val="000000000000" w:firstRow="0" w:lastRow="0" w:firstColumn="0" w:lastColumn="0" w:oddVBand="0" w:evenVBand="0" w:oddHBand="0" w:evenHBand="0" w:firstRowFirstColumn="0" w:firstRowLastColumn="0" w:lastRowFirstColumn="0" w:lastRowLastColumn="0"/>
            </w:pPr>
            <w:r>
              <w:t>Le test n’a pas été passé.</w:t>
            </w:r>
          </w:p>
          <w:p w14:paraId="54FB499F" w14:textId="71F33291" w:rsidR="00C96AF6" w:rsidRPr="00DD0C4D" w:rsidRDefault="00C96AF6" w:rsidP="005071A6">
            <w:pPr>
              <w:jc w:val="left"/>
              <w:cnfStyle w:val="000000000000" w:firstRow="0" w:lastRow="0" w:firstColumn="0" w:lastColumn="0" w:oddVBand="0" w:evenVBand="0" w:oddHBand="0" w:evenHBand="0" w:firstRowFirstColumn="0" w:firstRowLastColumn="0" w:lastRowFirstColumn="0" w:lastRowLastColumn="0"/>
            </w:pPr>
            <w:r>
              <w:t>Il faut que …</w:t>
            </w:r>
          </w:p>
        </w:tc>
      </w:tr>
    </w:tbl>
    <w:p w14:paraId="1164CC16" w14:textId="77777777" w:rsidR="00EA4A98" w:rsidRDefault="00EA4A98" w:rsidP="00EA4A98"/>
    <w:p w14:paraId="1580282B" w14:textId="77777777" w:rsidR="00EA4A98" w:rsidRPr="00EA4A98" w:rsidRDefault="00EA4A98" w:rsidP="00EA4A98"/>
    <w:p w14:paraId="7F1C55A0" w14:textId="415E28DF" w:rsidR="0050776E" w:rsidRDefault="0049659A" w:rsidP="0050776E">
      <w:pPr>
        <w:pStyle w:val="CommentairePersonnels"/>
      </w:pPr>
      <w:r w:rsidRPr="00791020">
        <w:t xml:space="preserve">Pour chaque partie testée de votre projet, il faut </w:t>
      </w:r>
      <w:r w:rsidR="00EA4A98" w:rsidRPr="00791020">
        <w:t>décrire :</w:t>
      </w:r>
    </w:p>
    <w:p w14:paraId="4A40B019" w14:textId="77777777" w:rsidR="001F32DE" w:rsidRDefault="001F32DE" w:rsidP="0050776E">
      <w:pPr>
        <w:pStyle w:val="CommentairePersonnels"/>
      </w:pPr>
    </w:p>
    <w:p w14:paraId="517302C4" w14:textId="5F7699E0" w:rsidR="0049659A" w:rsidRPr="00791020" w:rsidRDefault="00EA4A98" w:rsidP="0050776E">
      <w:pPr>
        <w:pStyle w:val="CommentairePersonnels"/>
        <w:numPr>
          <w:ilvl w:val="0"/>
          <w:numId w:val="36"/>
        </w:numPr>
      </w:pPr>
      <w:r w:rsidRPr="00791020">
        <w:t>Les</w:t>
      </w:r>
      <w:r w:rsidR="0049659A" w:rsidRPr="00791020">
        <w:t xml:space="preserve"> conditions exactes de chaque test</w:t>
      </w:r>
    </w:p>
    <w:p w14:paraId="443E0300" w14:textId="0A59DEF9" w:rsidR="0049659A" w:rsidRPr="00791020" w:rsidRDefault="00EA4A98" w:rsidP="00EA4A98">
      <w:pPr>
        <w:pStyle w:val="CommentairePersonnels"/>
        <w:numPr>
          <w:ilvl w:val="0"/>
          <w:numId w:val="33"/>
        </w:numPr>
      </w:pPr>
      <w:r w:rsidRPr="00791020">
        <w:t>Les</w:t>
      </w:r>
      <w:r w:rsidR="0049659A" w:rsidRPr="00791020">
        <w:t xml:space="preserve"> preuves de test (papier ou fichier)</w:t>
      </w:r>
    </w:p>
    <w:p w14:paraId="1A060320" w14:textId="4B16E7A1" w:rsidR="0049659A" w:rsidRDefault="00EA4A98" w:rsidP="00EA4A98">
      <w:pPr>
        <w:pStyle w:val="CommentairePersonnels"/>
        <w:numPr>
          <w:ilvl w:val="0"/>
          <w:numId w:val="33"/>
        </w:numPr>
      </w:pPr>
      <w:r w:rsidRPr="00791020">
        <w:t>Tests</w:t>
      </w:r>
      <w:r w:rsidR="0049659A" w:rsidRPr="00791020">
        <w:t xml:space="preserve"> sans </w:t>
      </w:r>
      <w:r w:rsidR="00C96AF6" w:rsidRPr="00791020">
        <w:t>preuve :</w:t>
      </w:r>
      <w:r w:rsidR="0049659A" w:rsidRPr="00791020">
        <w:t xml:space="preserve"> fournir au moins une description </w:t>
      </w:r>
    </w:p>
    <w:p w14:paraId="52265011" w14:textId="77777777" w:rsidR="0050776E" w:rsidRDefault="0050776E" w:rsidP="0050776E">
      <w:pPr>
        <w:pStyle w:val="CommentairePersonnels"/>
      </w:pPr>
    </w:p>
    <w:p w14:paraId="35A2DE73" w14:textId="138C8EA9" w:rsidR="0050776E" w:rsidRDefault="0050776E" w:rsidP="0050776E">
      <w:pPr>
        <w:pStyle w:val="CommentairePersonnels"/>
      </w:pPr>
      <w:r>
        <w:t xml:space="preserve">Chaque test contient (exemple) : </w:t>
      </w:r>
    </w:p>
    <w:p w14:paraId="1116FE72" w14:textId="77777777" w:rsidR="001F32DE" w:rsidRDefault="001F32DE" w:rsidP="0050776E">
      <w:pPr>
        <w:pStyle w:val="CommentairePersonnels"/>
      </w:pPr>
    </w:p>
    <w:p w14:paraId="6C77D90B" w14:textId="7BA10B9D" w:rsidR="0050776E" w:rsidRDefault="0050776E" w:rsidP="0050776E">
      <w:pPr>
        <w:pStyle w:val="CommentairePersonnels"/>
        <w:numPr>
          <w:ilvl w:val="0"/>
          <w:numId w:val="37"/>
        </w:numPr>
      </w:pPr>
      <w:r>
        <w:t>Nom du test</w:t>
      </w:r>
    </w:p>
    <w:p w14:paraId="0BF90650" w14:textId="1B407E8D" w:rsidR="0050776E" w:rsidRDefault="0050776E" w:rsidP="0050776E">
      <w:pPr>
        <w:pStyle w:val="CommentairePersonnels"/>
        <w:numPr>
          <w:ilvl w:val="0"/>
          <w:numId w:val="37"/>
        </w:numPr>
      </w:pPr>
      <w:r>
        <w:t>Mise en place / prérequis</w:t>
      </w:r>
    </w:p>
    <w:p w14:paraId="004D99CF" w14:textId="17F14973" w:rsidR="0050776E" w:rsidRDefault="006B1883" w:rsidP="0050776E">
      <w:pPr>
        <w:pStyle w:val="CommentairePersonnels"/>
        <w:numPr>
          <w:ilvl w:val="0"/>
          <w:numId w:val="37"/>
        </w:numPr>
      </w:pPr>
      <w:r>
        <w:t>Étape (ce qu’il faut faire pour que l’action doive s’exécuter)</w:t>
      </w:r>
    </w:p>
    <w:p w14:paraId="3D99881D" w14:textId="3773C5CD" w:rsidR="000A57AE" w:rsidRDefault="000A57AE" w:rsidP="0050776E">
      <w:pPr>
        <w:pStyle w:val="CommentairePersonnels"/>
        <w:numPr>
          <w:ilvl w:val="0"/>
          <w:numId w:val="37"/>
        </w:numPr>
      </w:pPr>
      <w:r>
        <w:t>Résultat</w:t>
      </w:r>
      <w:r w:rsidR="0015558B">
        <w:t>s</w:t>
      </w:r>
      <w:r>
        <w:t xml:space="preserve"> attendu</w:t>
      </w:r>
      <w:r w:rsidR="0015558B">
        <w:t>s</w:t>
      </w:r>
    </w:p>
    <w:p w14:paraId="44D2FB33" w14:textId="5A0929E2" w:rsidR="000A57AE" w:rsidRDefault="0015558B" w:rsidP="0050776E">
      <w:pPr>
        <w:pStyle w:val="CommentairePersonnels"/>
        <w:numPr>
          <w:ilvl w:val="0"/>
          <w:numId w:val="37"/>
        </w:numPr>
      </w:pPr>
      <w:r>
        <w:t>Résultats</w:t>
      </w:r>
      <w:r w:rsidR="001F32DE">
        <w:t xml:space="preserve"> (sous tous les navigateurs par exemple)</w:t>
      </w:r>
    </w:p>
    <w:p w14:paraId="7002525B" w14:textId="0FAB3DEF" w:rsidR="0015558B" w:rsidRDefault="0015558B" w:rsidP="0050776E">
      <w:pPr>
        <w:pStyle w:val="CommentairePersonnels"/>
        <w:numPr>
          <w:ilvl w:val="0"/>
          <w:numId w:val="37"/>
        </w:numPr>
      </w:pPr>
      <w:r>
        <w:t>Commentaires</w:t>
      </w:r>
    </w:p>
    <w:p w14:paraId="5C925828" w14:textId="77777777" w:rsidR="00342484" w:rsidRDefault="00342484" w:rsidP="00342484">
      <w:pPr>
        <w:pStyle w:val="CommentairePersonnels"/>
      </w:pPr>
    </w:p>
    <w:p w14:paraId="57B394D3" w14:textId="11E1C40A" w:rsidR="00342484" w:rsidRPr="00791020" w:rsidRDefault="00342484" w:rsidP="00EA4A98">
      <w:pPr>
        <w:pStyle w:val="CommentairePersonnels"/>
      </w:pPr>
      <w:r>
        <w:t>Possiblement faire dans un fichier Excel</w:t>
      </w:r>
    </w:p>
    <w:p w14:paraId="73B29A38" w14:textId="77777777" w:rsidR="0049659A" w:rsidRPr="00791020" w:rsidRDefault="0049659A" w:rsidP="0049659A">
      <w:pPr>
        <w:pStyle w:val="Titre2"/>
        <w:rPr>
          <w:i/>
          <w:iCs/>
        </w:rPr>
      </w:pPr>
      <w:bookmarkStart w:id="37" w:name="_Toc25553322"/>
      <w:bookmarkStart w:id="38" w:name="_Toc71691026"/>
      <w:bookmarkStart w:id="39" w:name="_Toc499021845"/>
      <w:bookmarkStart w:id="40" w:name="_Toc161050298"/>
      <w:r w:rsidRPr="00791020">
        <w:rPr>
          <w:iCs/>
        </w:rPr>
        <w:t xml:space="preserve">Erreurs </w:t>
      </w:r>
      <w:bookmarkEnd w:id="37"/>
      <w:r w:rsidRPr="00791020">
        <w:rPr>
          <w:iCs/>
        </w:rPr>
        <w:t>restantes</w:t>
      </w:r>
      <w:bookmarkEnd w:id="38"/>
      <w:bookmarkEnd w:id="39"/>
      <w:bookmarkEnd w:id="40"/>
      <w:r w:rsidRPr="00791020">
        <w:rPr>
          <w:iCs/>
        </w:rPr>
        <w:t xml:space="preserve">  </w:t>
      </w:r>
    </w:p>
    <w:p w14:paraId="25D34E02" w14:textId="77777777" w:rsidR="0049659A" w:rsidRDefault="0049659A" w:rsidP="00C96AF6">
      <w:pPr>
        <w:pStyle w:val="CommentairePersonnels"/>
      </w:pPr>
      <w:bookmarkStart w:id="41" w:name="_Toc25553323"/>
    </w:p>
    <w:p w14:paraId="3664595A" w14:textId="0FFA419D" w:rsidR="0049659A" w:rsidRPr="00791020" w:rsidRDefault="0049659A" w:rsidP="00C96AF6">
      <w:pPr>
        <w:pStyle w:val="CommentairePersonnels"/>
      </w:pPr>
      <w:r w:rsidRPr="00791020">
        <w:t xml:space="preserve">S'il reste encore des </w:t>
      </w:r>
      <w:r w:rsidR="00C96AF6" w:rsidRPr="00791020">
        <w:t>erreurs :</w:t>
      </w:r>
      <w:r w:rsidRPr="00791020">
        <w:t xml:space="preserve"> </w:t>
      </w:r>
    </w:p>
    <w:p w14:paraId="42C49522" w14:textId="77777777" w:rsidR="0049659A" w:rsidRPr="00791020" w:rsidRDefault="0049659A" w:rsidP="00C96AF6">
      <w:pPr>
        <w:pStyle w:val="CommentairePersonnels"/>
      </w:pPr>
    </w:p>
    <w:p w14:paraId="0A99FF1D" w14:textId="77777777" w:rsidR="0049659A" w:rsidRPr="00791020" w:rsidRDefault="0049659A" w:rsidP="00C96AF6">
      <w:pPr>
        <w:pStyle w:val="CommentairePersonnels"/>
        <w:numPr>
          <w:ilvl w:val="0"/>
          <w:numId w:val="34"/>
        </w:numPr>
      </w:pPr>
      <w:r w:rsidRPr="00791020">
        <w:t>Description détaillée</w:t>
      </w:r>
    </w:p>
    <w:p w14:paraId="50DCB322" w14:textId="77777777" w:rsidR="0049659A" w:rsidRPr="00791020" w:rsidRDefault="0049659A" w:rsidP="00C96AF6">
      <w:pPr>
        <w:pStyle w:val="CommentairePersonnels"/>
        <w:numPr>
          <w:ilvl w:val="0"/>
          <w:numId w:val="34"/>
        </w:numPr>
      </w:pPr>
      <w:r w:rsidRPr="00791020">
        <w:t>Conséquences sur l'utilisation du produit</w:t>
      </w:r>
      <w:bookmarkEnd w:id="41"/>
    </w:p>
    <w:p w14:paraId="3DD0F0A6" w14:textId="77777777" w:rsidR="0049659A" w:rsidRPr="00791020" w:rsidRDefault="0049659A" w:rsidP="00C96AF6">
      <w:pPr>
        <w:pStyle w:val="CommentairePersonnels"/>
        <w:numPr>
          <w:ilvl w:val="0"/>
          <w:numId w:val="34"/>
        </w:numPr>
      </w:pPr>
      <w:r w:rsidRPr="00791020">
        <w:t>Actions envisagées ou possibles</w:t>
      </w:r>
    </w:p>
    <w:p w14:paraId="13ACED38" w14:textId="77777777" w:rsidR="00AA0785" w:rsidRPr="0049659A" w:rsidRDefault="00AA0785" w:rsidP="00AA0785">
      <w:pPr>
        <w:pStyle w:val="En-tte"/>
        <w:rPr>
          <w:rFonts w:cs="Arial"/>
          <w:iCs/>
        </w:rPr>
      </w:pPr>
    </w:p>
    <w:p w14:paraId="6C1539CF" w14:textId="77777777" w:rsidR="00AA0785" w:rsidRPr="00791020" w:rsidRDefault="00AA0785" w:rsidP="00AA0785">
      <w:pPr>
        <w:pStyle w:val="Titre2"/>
        <w:rPr>
          <w:i/>
          <w:iCs/>
        </w:rPr>
      </w:pPr>
      <w:bookmarkStart w:id="42" w:name="_Toc25553326"/>
      <w:bookmarkStart w:id="43" w:name="_Toc71691029"/>
      <w:bookmarkStart w:id="44" w:name="_Toc499021846"/>
      <w:bookmarkStart w:id="45" w:name="_Toc161050299"/>
      <w:r w:rsidRPr="00791020">
        <w:rPr>
          <w:iCs/>
        </w:rPr>
        <w:t>Liste des documents</w:t>
      </w:r>
      <w:bookmarkEnd w:id="42"/>
      <w:r w:rsidRPr="00791020">
        <w:rPr>
          <w:iCs/>
        </w:rPr>
        <w:t xml:space="preserve"> fournis</w:t>
      </w:r>
      <w:bookmarkEnd w:id="43"/>
      <w:bookmarkEnd w:id="44"/>
      <w:bookmarkEnd w:id="45"/>
    </w:p>
    <w:p w14:paraId="0557AA72" w14:textId="77777777" w:rsidR="0049659A" w:rsidRDefault="0049659A" w:rsidP="00AA0785">
      <w:pPr>
        <w:ind w:left="426"/>
        <w:rPr>
          <w:rFonts w:cs="Arial"/>
          <w:iCs/>
        </w:rPr>
      </w:pPr>
    </w:p>
    <w:p w14:paraId="0F328ECA" w14:textId="77777777" w:rsidR="00AA0785" w:rsidRPr="00791020" w:rsidRDefault="00AA0785" w:rsidP="00386640">
      <w:pPr>
        <w:pStyle w:val="CommentairePersonnels"/>
      </w:pPr>
      <w:r w:rsidRPr="00791020">
        <w:t>Lister les documents fournis au client avec votre produit, en indiquant les numéros de versions</w:t>
      </w:r>
      <w:r w:rsidR="0049659A" w:rsidRPr="00791020">
        <w:t xml:space="preserve"> </w:t>
      </w:r>
    </w:p>
    <w:p w14:paraId="219C97C7" w14:textId="77777777" w:rsidR="0049659A" w:rsidRPr="00791020" w:rsidRDefault="0049659A" w:rsidP="00386640">
      <w:pPr>
        <w:pStyle w:val="CommentairePersonnels"/>
      </w:pPr>
    </w:p>
    <w:p w14:paraId="0F777035" w14:textId="561C88D3" w:rsidR="00AA0785" w:rsidRPr="00791020" w:rsidRDefault="00386640" w:rsidP="00386640">
      <w:pPr>
        <w:pStyle w:val="CommentairePersonnels"/>
        <w:numPr>
          <w:ilvl w:val="0"/>
          <w:numId w:val="39"/>
        </w:numPr>
      </w:pPr>
      <w:r>
        <w:t>L</w:t>
      </w:r>
      <w:r w:rsidR="00AA0785" w:rsidRPr="00791020">
        <w:t>e rapport de projet</w:t>
      </w:r>
    </w:p>
    <w:p w14:paraId="74185C98" w14:textId="3C4D0C43" w:rsidR="00AA0785" w:rsidRPr="00791020" w:rsidRDefault="00386640" w:rsidP="00386640">
      <w:pPr>
        <w:pStyle w:val="CommentairePersonnels"/>
        <w:numPr>
          <w:ilvl w:val="0"/>
          <w:numId w:val="39"/>
        </w:numPr>
      </w:pPr>
      <w:r>
        <w:t>L</w:t>
      </w:r>
      <w:r w:rsidR="00AA0785" w:rsidRPr="00791020">
        <w:t>e manuel d'Installation (en annexe)</w:t>
      </w:r>
    </w:p>
    <w:p w14:paraId="65A52E06" w14:textId="035DFB81" w:rsidR="00AA0785" w:rsidRPr="00791020" w:rsidRDefault="00386640" w:rsidP="00386640">
      <w:pPr>
        <w:pStyle w:val="CommentairePersonnels"/>
        <w:numPr>
          <w:ilvl w:val="0"/>
          <w:numId w:val="39"/>
        </w:numPr>
      </w:pPr>
      <w:r>
        <w:t>L</w:t>
      </w:r>
      <w:r w:rsidR="00AA0785" w:rsidRPr="00791020">
        <w:t>e manuel d'Utilisation avec des exemples graphiques (en annexe)</w:t>
      </w:r>
    </w:p>
    <w:p w14:paraId="7D737B80" w14:textId="230D6B46" w:rsidR="0049659A" w:rsidRDefault="00386640" w:rsidP="00591119">
      <w:pPr>
        <w:pStyle w:val="CommentairePersonnels"/>
        <w:numPr>
          <w:ilvl w:val="0"/>
          <w:numId w:val="39"/>
        </w:numPr>
      </w:pPr>
      <w:r w:rsidRPr="00791020">
        <w:t>Autres</w:t>
      </w:r>
      <w:r w:rsidR="00AA0785" w:rsidRPr="00791020">
        <w:t>…</w:t>
      </w:r>
    </w:p>
    <w:p w14:paraId="29ED1ECB" w14:textId="77777777" w:rsidR="008919A8" w:rsidRDefault="008919A8" w:rsidP="008919A8">
      <w:pPr>
        <w:pStyle w:val="CommentairePersonnels"/>
      </w:pPr>
    </w:p>
    <w:p w14:paraId="71AE8AFE" w14:textId="35D6EAE3" w:rsidR="008919A8" w:rsidRPr="008919A8" w:rsidRDefault="008919A8" w:rsidP="008919A8">
      <w:pPr>
        <w:rPr>
          <w:i/>
        </w:rPr>
      </w:pPr>
      <w:r>
        <w:br w:type="page"/>
      </w:r>
    </w:p>
    <w:p w14:paraId="5255E618" w14:textId="77777777" w:rsidR="00AA0785" w:rsidRPr="0049659A" w:rsidRDefault="00AA0785" w:rsidP="00684B3D">
      <w:pPr>
        <w:pStyle w:val="Titre1"/>
        <w:tabs>
          <w:tab w:val="num" w:pos="360"/>
        </w:tabs>
      </w:pPr>
      <w:bookmarkStart w:id="46" w:name="_Toc25553328"/>
      <w:bookmarkStart w:id="47" w:name="_Toc71703263"/>
      <w:bookmarkStart w:id="48" w:name="_Toc499021847"/>
      <w:bookmarkStart w:id="49" w:name="_Toc161050300"/>
      <w:r w:rsidRPr="0049659A">
        <w:lastRenderedPageBreak/>
        <w:t>C</w:t>
      </w:r>
      <w:bookmarkEnd w:id="46"/>
      <w:bookmarkEnd w:id="47"/>
      <w:r w:rsidR="00684B3D">
        <w:t>onclusions</w:t>
      </w:r>
      <w:bookmarkEnd w:id="48"/>
      <w:bookmarkEnd w:id="49"/>
    </w:p>
    <w:p w14:paraId="446905A7" w14:textId="77777777" w:rsidR="00AA0785" w:rsidRDefault="00AA0785" w:rsidP="00AA0785">
      <w:pPr>
        <w:pStyle w:val="En-tte"/>
        <w:ind w:left="357"/>
      </w:pPr>
    </w:p>
    <w:p w14:paraId="6D96430E" w14:textId="227D2D63" w:rsidR="001F32DE" w:rsidRDefault="00AA0785" w:rsidP="001F32DE">
      <w:pPr>
        <w:pStyle w:val="CommentairePersonnels"/>
      </w:pPr>
      <w:r w:rsidRPr="00791020">
        <w:t xml:space="preserve">Développez en tous cas les points </w:t>
      </w:r>
      <w:r w:rsidR="001F32DE" w:rsidRPr="00791020">
        <w:t>suivants :</w:t>
      </w:r>
    </w:p>
    <w:p w14:paraId="1E8AFCFB" w14:textId="77777777" w:rsidR="001F32DE" w:rsidRPr="00791020" w:rsidRDefault="001F32DE" w:rsidP="001F32DE">
      <w:pPr>
        <w:pStyle w:val="CommentairePersonnels"/>
      </w:pPr>
    </w:p>
    <w:p w14:paraId="3ECC442E" w14:textId="77777777" w:rsidR="00AA0785" w:rsidRPr="00791020" w:rsidRDefault="00AA0785" w:rsidP="001F32DE">
      <w:pPr>
        <w:pStyle w:val="CommentairePersonnels"/>
        <w:numPr>
          <w:ilvl w:val="0"/>
          <w:numId w:val="40"/>
        </w:numPr>
      </w:pPr>
      <w:r w:rsidRPr="00791020">
        <w:t>Objectifs atteints / non-atteints</w:t>
      </w:r>
    </w:p>
    <w:p w14:paraId="3D608189" w14:textId="77777777" w:rsidR="00AA0785" w:rsidRPr="00791020" w:rsidRDefault="00AA0785" w:rsidP="001F32DE">
      <w:pPr>
        <w:pStyle w:val="CommentairePersonnels"/>
        <w:numPr>
          <w:ilvl w:val="0"/>
          <w:numId w:val="40"/>
        </w:numPr>
      </w:pPr>
      <w:r w:rsidRPr="00791020">
        <w:t>Points positifs / négatifs</w:t>
      </w:r>
    </w:p>
    <w:p w14:paraId="3A564308" w14:textId="77777777" w:rsidR="00AA0785" w:rsidRPr="00791020" w:rsidRDefault="00AA0785" w:rsidP="001F32DE">
      <w:pPr>
        <w:pStyle w:val="CommentairePersonnels"/>
        <w:numPr>
          <w:ilvl w:val="0"/>
          <w:numId w:val="40"/>
        </w:numPr>
      </w:pPr>
      <w:r w:rsidRPr="00791020">
        <w:t>Difficultés particulières</w:t>
      </w:r>
    </w:p>
    <w:p w14:paraId="1A5650B7" w14:textId="77777777" w:rsidR="00AA0785" w:rsidRDefault="00AA0785" w:rsidP="001F32DE">
      <w:pPr>
        <w:pStyle w:val="CommentairePersonnels"/>
        <w:numPr>
          <w:ilvl w:val="0"/>
          <w:numId w:val="40"/>
        </w:numPr>
      </w:pPr>
      <w:r w:rsidRPr="00791020">
        <w:t>Suites possibles pour le projet (évolutions &amp; améliorations)</w:t>
      </w:r>
    </w:p>
    <w:p w14:paraId="43211168" w14:textId="403114C6" w:rsidR="008919A8" w:rsidRPr="00791020" w:rsidRDefault="008919A8" w:rsidP="001F32DE">
      <w:pPr>
        <w:pStyle w:val="CommentairePersonnels"/>
        <w:numPr>
          <w:ilvl w:val="0"/>
          <w:numId w:val="40"/>
        </w:numPr>
      </w:pPr>
      <w:r>
        <w:t>Bilan personnel</w:t>
      </w:r>
    </w:p>
    <w:p w14:paraId="7C6348E7" w14:textId="77777777" w:rsidR="00591119" w:rsidRDefault="00591119" w:rsidP="00591119">
      <w:pPr>
        <w:rPr>
          <w:szCs w:val="14"/>
        </w:rPr>
      </w:pPr>
    </w:p>
    <w:p w14:paraId="07F0D09D" w14:textId="77777777" w:rsidR="00591119" w:rsidRDefault="0049659A" w:rsidP="00591119">
      <w:pPr>
        <w:rPr>
          <w:szCs w:val="14"/>
        </w:rPr>
      </w:pPr>
      <w:r>
        <w:rPr>
          <w:szCs w:val="14"/>
        </w:rPr>
        <w:br w:type="page"/>
      </w:r>
    </w:p>
    <w:p w14:paraId="36CBCD1C" w14:textId="71547FA3" w:rsidR="00341DC9" w:rsidRDefault="00341DC9" w:rsidP="00684B3D">
      <w:pPr>
        <w:pStyle w:val="Titre1"/>
        <w:tabs>
          <w:tab w:val="num" w:pos="360"/>
        </w:tabs>
      </w:pPr>
      <w:bookmarkStart w:id="50" w:name="_Toc161050301"/>
      <w:bookmarkStart w:id="51" w:name="_Toc71703264"/>
      <w:bookmarkStart w:id="52" w:name="_Toc499021848"/>
      <w:r>
        <w:lastRenderedPageBreak/>
        <w:t>Glossaire</w:t>
      </w:r>
      <w:bookmarkEnd w:id="50"/>
    </w:p>
    <w:p w14:paraId="21C22448" w14:textId="77777777" w:rsidR="00341DC9" w:rsidRDefault="00341DC9" w:rsidP="00341DC9"/>
    <w:p w14:paraId="76174791" w14:textId="1F2E0318" w:rsidR="008919A8" w:rsidRDefault="009C44D2" w:rsidP="00341DC9">
      <w:pPr>
        <w:pStyle w:val="CommentairePersonnels"/>
      </w:pPr>
      <w:r w:rsidRPr="002F5EB0">
        <w:t>Glossaire</w:t>
      </w:r>
      <w:r w:rsidR="002F5EB0" w:rsidRPr="002F5EB0">
        <w:t xml:space="preserve"> trié alphabétiquement avec </w:t>
      </w:r>
      <w:r w:rsidRPr="002F5EB0">
        <w:t>les thermes spécifiques</w:t>
      </w:r>
      <w:r w:rsidR="002F5EB0" w:rsidRPr="002F5EB0">
        <w:t xml:space="preserve"> du projet</w:t>
      </w:r>
    </w:p>
    <w:p w14:paraId="2D54E2B2" w14:textId="3ED1D887" w:rsidR="008919A8" w:rsidRPr="008919A8" w:rsidRDefault="008919A8" w:rsidP="008919A8">
      <w:pPr>
        <w:rPr>
          <w:i/>
        </w:rPr>
      </w:pPr>
      <w:r>
        <w:br w:type="page"/>
      </w:r>
    </w:p>
    <w:p w14:paraId="3C7FD2E7" w14:textId="581B9FBC" w:rsidR="00AA0785" w:rsidRDefault="00AA0785" w:rsidP="00684B3D">
      <w:pPr>
        <w:pStyle w:val="Titre1"/>
        <w:tabs>
          <w:tab w:val="num" w:pos="360"/>
        </w:tabs>
      </w:pPr>
      <w:bookmarkStart w:id="53" w:name="_Toc161050302"/>
      <w:r w:rsidRPr="0049659A">
        <w:lastRenderedPageBreak/>
        <w:t>A</w:t>
      </w:r>
      <w:bookmarkEnd w:id="51"/>
      <w:r w:rsidR="00684B3D">
        <w:t>nnexes</w:t>
      </w:r>
      <w:bookmarkEnd w:id="52"/>
      <w:bookmarkEnd w:id="53"/>
    </w:p>
    <w:p w14:paraId="0ECAC6C8" w14:textId="77777777" w:rsidR="00281546" w:rsidRDefault="00281546" w:rsidP="00281546"/>
    <w:p w14:paraId="5A3E9EDE" w14:textId="32726B39" w:rsidR="00D97582" w:rsidRDefault="00D97582" w:rsidP="00281546">
      <w:pPr>
        <w:pStyle w:val="Titre2"/>
        <w:rPr>
          <w:iCs/>
        </w:rPr>
      </w:pPr>
      <w:bookmarkStart w:id="54" w:name="_Toc499021849"/>
      <w:bookmarkStart w:id="55" w:name="_Toc161050303"/>
      <w:r>
        <w:rPr>
          <w:iCs/>
        </w:rPr>
        <w:t>Résumé du rapport du TPI / version succincte de la documentation</w:t>
      </w:r>
      <w:bookmarkEnd w:id="54"/>
      <w:bookmarkEnd w:id="55"/>
    </w:p>
    <w:p w14:paraId="05B164C6" w14:textId="77777777" w:rsidR="009C44D2" w:rsidRDefault="009C44D2" w:rsidP="009C44D2"/>
    <w:p w14:paraId="5247BC47" w14:textId="3C2DF9B6" w:rsidR="0047004B" w:rsidRDefault="0047004B" w:rsidP="0047004B">
      <w:pPr>
        <w:pStyle w:val="CommentairePersonnels"/>
        <w:numPr>
          <w:ilvl w:val="0"/>
          <w:numId w:val="41"/>
        </w:numPr>
      </w:pPr>
      <w:r>
        <w:t>Le résumé est destiné à un public professionnel</w:t>
      </w:r>
    </w:p>
    <w:p w14:paraId="250ECAD5" w14:textId="4AD18871" w:rsidR="0047004B" w:rsidRDefault="0047004B" w:rsidP="0047004B">
      <w:pPr>
        <w:pStyle w:val="CommentairePersonnels"/>
        <w:numPr>
          <w:ilvl w:val="0"/>
          <w:numId w:val="41"/>
        </w:numPr>
      </w:pPr>
      <w:r>
        <w:t>Le résumé contient 3 parties ; situation de départ, mise en œuvre, résultats</w:t>
      </w:r>
    </w:p>
    <w:p w14:paraId="6A5F3258" w14:textId="304CFA61" w:rsidR="0047004B" w:rsidRDefault="0047004B" w:rsidP="0047004B">
      <w:pPr>
        <w:pStyle w:val="CommentairePersonnels"/>
        <w:numPr>
          <w:ilvl w:val="0"/>
          <w:numId w:val="41"/>
        </w:numPr>
      </w:pPr>
      <w:r>
        <w:t>Le résumé ne contient que des aspects essentiels au projet</w:t>
      </w:r>
    </w:p>
    <w:p w14:paraId="57921552" w14:textId="18114A61" w:rsidR="0047004B" w:rsidRDefault="0047004B" w:rsidP="0047004B">
      <w:pPr>
        <w:pStyle w:val="CommentairePersonnels"/>
        <w:numPr>
          <w:ilvl w:val="0"/>
          <w:numId w:val="41"/>
        </w:numPr>
      </w:pPr>
      <w:r>
        <w:t>Pas plus d’une page A4</w:t>
      </w:r>
    </w:p>
    <w:p w14:paraId="4C636939" w14:textId="611B4244" w:rsidR="009C44D2" w:rsidRDefault="0047004B" w:rsidP="0047004B">
      <w:pPr>
        <w:pStyle w:val="CommentairePersonnels"/>
        <w:numPr>
          <w:ilvl w:val="0"/>
          <w:numId w:val="41"/>
        </w:numPr>
      </w:pPr>
      <w:r>
        <w:t>Pas de graphiques ni d’images</w:t>
      </w:r>
    </w:p>
    <w:p w14:paraId="59C09C74" w14:textId="77777777" w:rsidR="009C44D2" w:rsidRPr="009C44D2" w:rsidRDefault="009C44D2" w:rsidP="009C44D2"/>
    <w:p w14:paraId="2F6191FA" w14:textId="77777777" w:rsidR="00AA0785" w:rsidRPr="00791020" w:rsidRDefault="00AA0785" w:rsidP="00AA0785">
      <w:pPr>
        <w:pStyle w:val="Titre2"/>
        <w:rPr>
          <w:i/>
          <w:iCs/>
        </w:rPr>
      </w:pPr>
      <w:bookmarkStart w:id="56" w:name="_Toc71703265"/>
      <w:bookmarkStart w:id="57" w:name="_Toc499021850"/>
      <w:bookmarkStart w:id="58" w:name="_Toc161050304"/>
      <w:r w:rsidRPr="00791020">
        <w:rPr>
          <w:iCs/>
        </w:rPr>
        <w:t>Sources – Bibliographie</w:t>
      </w:r>
      <w:bookmarkEnd w:id="56"/>
      <w:bookmarkEnd w:id="57"/>
      <w:bookmarkEnd w:id="58"/>
    </w:p>
    <w:p w14:paraId="4D29E9CE" w14:textId="77777777" w:rsidR="00281546" w:rsidRDefault="00281546" w:rsidP="00281546">
      <w:pPr>
        <w:ind w:left="426"/>
        <w:rPr>
          <w:iCs/>
        </w:rPr>
      </w:pPr>
    </w:p>
    <w:p w14:paraId="227BACDD" w14:textId="239BBE61" w:rsidR="00A606E6" w:rsidRDefault="00AA0785" w:rsidP="00A606E6">
      <w:pPr>
        <w:pStyle w:val="CommentairePersonnels"/>
        <w:numPr>
          <w:ilvl w:val="0"/>
          <w:numId w:val="42"/>
        </w:numPr>
      </w:pPr>
      <w:r w:rsidRPr="00791020">
        <w:t>Liste des livres utilisé</w:t>
      </w:r>
      <w:r w:rsidR="00063EDD">
        <w:t>s</w:t>
      </w:r>
      <w:r w:rsidRPr="00791020">
        <w:t xml:space="preserve"> (Titre, auteur, date)</w:t>
      </w:r>
    </w:p>
    <w:p w14:paraId="4A190C58" w14:textId="77777777" w:rsidR="00A606E6" w:rsidRDefault="00A606E6" w:rsidP="00A606E6">
      <w:pPr>
        <w:pStyle w:val="CommentairePersonnels"/>
        <w:numPr>
          <w:ilvl w:val="0"/>
          <w:numId w:val="42"/>
        </w:numPr>
      </w:pPr>
      <w:r>
        <w:t xml:space="preserve">Liste </w:t>
      </w:r>
      <w:r w:rsidR="00AA0785" w:rsidRPr="00791020">
        <w:t>des sites Internet (URL) consultés</w:t>
      </w:r>
    </w:p>
    <w:p w14:paraId="11C227D2" w14:textId="77777777" w:rsidR="00A606E6" w:rsidRDefault="00A606E6" w:rsidP="00A606E6">
      <w:pPr>
        <w:pStyle w:val="CommentairePersonnels"/>
        <w:numPr>
          <w:ilvl w:val="0"/>
          <w:numId w:val="42"/>
        </w:numPr>
      </w:pPr>
      <w:r>
        <w:t xml:space="preserve">Liste </w:t>
      </w:r>
      <w:r w:rsidR="00AA0785" w:rsidRPr="00791020">
        <w:t xml:space="preserve">des articles (Revue, date, titre, </w:t>
      </w:r>
      <w:r w:rsidR="001F32DE" w:rsidRPr="00791020">
        <w:t>auteur</w:t>
      </w:r>
      <w:r>
        <w:t xml:space="preserve">, …) </w:t>
      </w:r>
    </w:p>
    <w:p w14:paraId="5BFB5056" w14:textId="55329D1C" w:rsidR="00AA0785" w:rsidRPr="00655366" w:rsidRDefault="00AA0785" w:rsidP="00A606E6">
      <w:pPr>
        <w:pStyle w:val="CommentairePersonnels"/>
        <w:numPr>
          <w:ilvl w:val="0"/>
          <w:numId w:val="42"/>
        </w:numPr>
      </w:pPr>
      <w:r w:rsidRPr="00791020">
        <w:t xml:space="preserve">Et de toutes les aides externes (noms)   </w:t>
      </w:r>
    </w:p>
    <w:p w14:paraId="302C7350" w14:textId="00451463" w:rsidR="00AA0785" w:rsidRDefault="00AA0785" w:rsidP="001F32DE">
      <w:pPr>
        <w:pStyle w:val="Titre2"/>
        <w:rPr>
          <w:iCs/>
        </w:rPr>
      </w:pPr>
      <w:bookmarkStart w:id="59" w:name="_Toc25553330"/>
      <w:bookmarkStart w:id="60" w:name="_Toc71703266"/>
      <w:bookmarkStart w:id="61" w:name="_Toc499021851"/>
      <w:bookmarkStart w:id="62" w:name="_Toc161050305"/>
      <w:r w:rsidRPr="00791020">
        <w:rPr>
          <w:iCs/>
        </w:rPr>
        <w:t xml:space="preserve">Journal de </w:t>
      </w:r>
      <w:bookmarkEnd w:id="59"/>
      <w:bookmarkEnd w:id="60"/>
      <w:r w:rsidR="009D368F">
        <w:rPr>
          <w:iCs/>
        </w:rPr>
        <w:t>travai</w:t>
      </w:r>
      <w:bookmarkStart w:id="63" w:name="_Toc25553331"/>
      <w:bookmarkEnd w:id="61"/>
      <w:r w:rsidR="001F32DE">
        <w:rPr>
          <w:iCs/>
        </w:rPr>
        <w:t>l</w:t>
      </w:r>
      <w:bookmarkEnd w:id="62"/>
    </w:p>
    <w:p w14:paraId="2A9DCEEF" w14:textId="77777777" w:rsidR="001F32DE" w:rsidRDefault="001F32DE" w:rsidP="001F32DE">
      <w:pPr>
        <w:pStyle w:val="CommentairePersonnels"/>
      </w:pPr>
    </w:p>
    <w:p w14:paraId="4FC33ACB" w14:textId="38A136B7" w:rsidR="001F32DE" w:rsidRDefault="001F32DE" w:rsidP="001F32DE">
      <w:pPr>
        <w:pStyle w:val="CommentairePersonnels"/>
      </w:pPr>
      <w:r>
        <w:t>Copie d’écran du journal de travail, avec page en format paysage</w:t>
      </w:r>
    </w:p>
    <w:p w14:paraId="3D9758AF" w14:textId="77777777" w:rsidR="00A606E6" w:rsidRPr="001F32DE" w:rsidRDefault="00A606E6" w:rsidP="001F32DE">
      <w:pPr>
        <w:pStyle w:val="CommentairePersonnels"/>
      </w:pPr>
    </w:p>
    <w:p w14:paraId="3450A253" w14:textId="77777777" w:rsidR="00AA0785" w:rsidRPr="00791020" w:rsidRDefault="00AA0785" w:rsidP="00AA0785">
      <w:pPr>
        <w:pStyle w:val="Titre2"/>
        <w:rPr>
          <w:i/>
          <w:iCs/>
        </w:rPr>
      </w:pPr>
      <w:bookmarkStart w:id="64" w:name="_Toc71703267"/>
      <w:bookmarkStart w:id="65" w:name="_Toc499021852"/>
      <w:bookmarkStart w:id="66" w:name="_Toc161050306"/>
      <w:r w:rsidRPr="00791020">
        <w:rPr>
          <w:iCs/>
        </w:rPr>
        <w:t>Manuel d'Installation</w:t>
      </w:r>
      <w:bookmarkEnd w:id="63"/>
      <w:bookmarkEnd w:id="64"/>
      <w:bookmarkEnd w:id="65"/>
      <w:bookmarkEnd w:id="66"/>
    </w:p>
    <w:p w14:paraId="147010F6" w14:textId="77777777" w:rsidR="00AA0785" w:rsidRPr="009B23AE" w:rsidRDefault="00AA0785" w:rsidP="00AA0785"/>
    <w:p w14:paraId="2A4779CC" w14:textId="77777777" w:rsidR="00AA0785" w:rsidRPr="00791020" w:rsidRDefault="00AA0785" w:rsidP="00AA0785">
      <w:pPr>
        <w:pStyle w:val="Titre2"/>
        <w:rPr>
          <w:i/>
          <w:iCs/>
        </w:rPr>
      </w:pPr>
      <w:bookmarkStart w:id="67" w:name="_Toc25553332"/>
      <w:bookmarkStart w:id="68" w:name="_Toc71703268"/>
      <w:bookmarkStart w:id="69" w:name="_Toc499021853"/>
      <w:bookmarkStart w:id="70" w:name="_Toc161050307"/>
      <w:r w:rsidRPr="00791020">
        <w:rPr>
          <w:iCs/>
        </w:rPr>
        <w:t>Manuel d'Utilisation</w:t>
      </w:r>
      <w:bookmarkEnd w:id="67"/>
      <w:bookmarkEnd w:id="68"/>
      <w:bookmarkEnd w:id="69"/>
      <w:bookmarkEnd w:id="70"/>
    </w:p>
    <w:p w14:paraId="13184514" w14:textId="77777777" w:rsidR="00AA0785" w:rsidRDefault="00AA0785" w:rsidP="00AA0785"/>
    <w:p w14:paraId="765F5394" w14:textId="0100E326" w:rsidR="00BF6CD0" w:rsidRDefault="00BF6CD0" w:rsidP="005C30A6">
      <w:pPr>
        <w:pStyle w:val="CommentairePersonnels"/>
      </w:pPr>
      <w:r>
        <w:t>Comment utiliser notre projet</w:t>
      </w:r>
      <w:r w:rsidR="005C30A6">
        <w:t xml:space="preserve"> en détail</w:t>
      </w:r>
    </w:p>
    <w:p w14:paraId="6EA312A5" w14:textId="77777777" w:rsidR="00BF6CD0" w:rsidRPr="009B23AE" w:rsidRDefault="00BF6CD0" w:rsidP="00BF6CD0">
      <w:pPr>
        <w:pStyle w:val="CommentairePersonnels"/>
      </w:pPr>
    </w:p>
    <w:p w14:paraId="446444D1" w14:textId="09B24AC5" w:rsidR="00AA0785" w:rsidRDefault="00281546" w:rsidP="00AA0785">
      <w:pPr>
        <w:pStyle w:val="Titre2"/>
        <w:rPr>
          <w:iCs/>
        </w:rPr>
      </w:pPr>
      <w:bookmarkStart w:id="71" w:name="_Toc71703270"/>
      <w:bookmarkStart w:id="72" w:name="_Toc499021854"/>
      <w:bookmarkStart w:id="73" w:name="_Toc161050308"/>
      <w:bookmarkStart w:id="74" w:name="_Toc25553334"/>
      <w:r w:rsidRPr="00791020">
        <w:rPr>
          <w:iCs/>
        </w:rPr>
        <w:t>A</w:t>
      </w:r>
      <w:r w:rsidR="00AA0785" w:rsidRPr="00791020">
        <w:rPr>
          <w:iCs/>
        </w:rPr>
        <w:t>rchives du projet</w:t>
      </w:r>
      <w:bookmarkEnd w:id="71"/>
      <w:bookmarkEnd w:id="72"/>
      <w:bookmarkEnd w:id="73"/>
      <w:r w:rsidR="00AA0785" w:rsidRPr="00791020">
        <w:rPr>
          <w:iCs/>
        </w:rPr>
        <w:t xml:space="preserve"> </w:t>
      </w:r>
      <w:bookmarkEnd w:id="74"/>
    </w:p>
    <w:p w14:paraId="2FA79B9F" w14:textId="77777777" w:rsidR="000216FA" w:rsidRDefault="000216FA" w:rsidP="000216FA"/>
    <w:p w14:paraId="32AB99F8" w14:textId="77E7FBAF" w:rsidR="000216FA" w:rsidRDefault="000216FA" w:rsidP="000216FA">
      <w:pPr>
        <w:pStyle w:val="CommentairePersonnels"/>
        <w:numPr>
          <w:ilvl w:val="0"/>
          <w:numId w:val="44"/>
        </w:numPr>
      </w:pPr>
      <w:r>
        <w:t>Journal de travail</w:t>
      </w:r>
    </w:p>
    <w:p w14:paraId="6DA079B3" w14:textId="5DF40C20" w:rsidR="00BC189D" w:rsidRDefault="00BC189D" w:rsidP="000216FA">
      <w:pPr>
        <w:pStyle w:val="CommentairePersonnels"/>
        <w:numPr>
          <w:ilvl w:val="0"/>
          <w:numId w:val="44"/>
        </w:numPr>
      </w:pPr>
      <w:r>
        <w:t>La planification</w:t>
      </w:r>
    </w:p>
    <w:p w14:paraId="15945537" w14:textId="77777777" w:rsidR="00BC189D" w:rsidRDefault="000216FA" w:rsidP="00BC189D">
      <w:pPr>
        <w:pStyle w:val="CommentairePersonnels"/>
        <w:numPr>
          <w:ilvl w:val="0"/>
          <w:numId w:val="44"/>
        </w:numPr>
      </w:pPr>
      <w:proofErr w:type="spellStart"/>
      <w:r>
        <w:t>Github</w:t>
      </w:r>
      <w:proofErr w:type="spellEnd"/>
      <w:r>
        <w:t xml:space="preserve"> </w:t>
      </w:r>
    </w:p>
    <w:p w14:paraId="3AAEA400" w14:textId="0DC9E64A" w:rsidR="000216FA" w:rsidRPr="000216FA" w:rsidRDefault="00BC189D" w:rsidP="00BC189D">
      <w:pPr>
        <w:pStyle w:val="CommentairePersonnels"/>
        <w:numPr>
          <w:ilvl w:val="0"/>
          <w:numId w:val="44"/>
        </w:numPr>
      </w:pPr>
      <w:r>
        <w:t>Le lien du projet s’il est en ligne</w:t>
      </w:r>
    </w:p>
    <w:p w14:paraId="55B0F0C6" w14:textId="77777777" w:rsidR="00591119" w:rsidRDefault="00591119" w:rsidP="00591119">
      <w:pPr>
        <w:rPr>
          <w:szCs w:val="14"/>
        </w:rPr>
      </w:pPr>
    </w:p>
    <w:sectPr w:rsidR="00591119">
      <w:headerReference w:type="default" r:id="rId8"/>
      <w:footerReference w:type="default" r:id="rId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C879" w14:textId="77777777" w:rsidR="00C438D9" w:rsidRDefault="00C438D9">
      <w:r>
        <w:separator/>
      </w:r>
    </w:p>
  </w:endnote>
  <w:endnote w:type="continuationSeparator" w:id="0">
    <w:p w14:paraId="5CF1E45A" w14:textId="77777777" w:rsidR="00C438D9" w:rsidRDefault="00C4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DB2E" w14:textId="77777777" w:rsidR="00374C89" w:rsidRDefault="00374C89" w:rsidP="00554A58">
    <w:pPr>
      <w:pStyle w:val="Pieddepage"/>
      <w:pBdr>
        <w:top w:val="single" w:sz="4" w:space="1" w:color="auto"/>
      </w:pBdr>
      <w:jc w:val="right"/>
      <w:rPr>
        <w:sz w:val="16"/>
        <w:szCs w:val="16"/>
      </w:rPr>
    </w:pPr>
  </w:p>
  <w:p w14:paraId="3D9834E8" w14:textId="77777777" w:rsidR="00B76362" w:rsidRPr="00B76362" w:rsidRDefault="00B76362" w:rsidP="00B76362">
    <w:pPr>
      <w:pStyle w:val="Pieddepage"/>
      <w:pBdr>
        <w:top w:val="single" w:sz="4" w:space="1" w:color="auto"/>
      </w:pBdr>
      <w:jc w:val="right"/>
      <w:rPr>
        <w:sz w:val="16"/>
        <w:szCs w:val="11"/>
      </w:rPr>
    </w:pPr>
    <w:r w:rsidRPr="00B76362">
      <w:rPr>
        <w:sz w:val="20"/>
        <w:szCs w:val="15"/>
      </w:rPr>
      <w:t>ETML – Min 4</w:t>
    </w:r>
    <w:r w:rsidR="00F53ED8" w:rsidRPr="00B76362">
      <w:rPr>
        <w:sz w:val="8"/>
        <w:szCs w:val="8"/>
      </w:rPr>
      <w:tab/>
    </w:r>
    <w:r w:rsidR="00F53ED8" w:rsidRPr="00B76362">
      <w:rPr>
        <w:sz w:val="22"/>
        <w:szCs w:val="18"/>
      </w:rPr>
      <w:fldChar w:fldCharType="begin"/>
    </w:r>
    <w:r w:rsidR="00F53ED8" w:rsidRPr="00B76362">
      <w:rPr>
        <w:sz w:val="22"/>
        <w:szCs w:val="18"/>
      </w:rPr>
      <w:instrText xml:space="preserve"> PAGE </w:instrText>
    </w:r>
    <w:r w:rsidR="00F53ED8" w:rsidRPr="00B76362">
      <w:rPr>
        <w:sz w:val="22"/>
        <w:szCs w:val="18"/>
      </w:rPr>
      <w:fldChar w:fldCharType="separate"/>
    </w:r>
    <w:r w:rsidR="00D97582" w:rsidRPr="00B76362">
      <w:rPr>
        <w:sz w:val="22"/>
        <w:szCs w:val="18"/>
      </w:rPr>
      <w:t>7</w:t>
    </w:r>
    <w:r w:rsidR="00F53ED8" w:rsidRPr="00B76362">
      <w:rPr>
        <w:sz w:val="22"/>
        <w:szCs w:val="18"/>
      </w:rPr>
      <w:fldChar w:fldCharType="end"/>
    </w:r>
    <w:r w:rsidR="00F53ED8" w:rsidRPr="00B76362">
      <w:rPr>
        <w:rStyle w:val="Numrodepage"/>
        <w:sz w:val="8"/>
        <w:szCs w:val="8"/>
      </w:rPr>
      <w:tab/>
    </w:r>
    <w:r w:rsidRPr="00B76362">
      <w:rPr>
        <w:sz w:val="20"/>
        <w:szCs w:val="15"/>
      </w:rPr>
      <w:t>Date d’impression :</w:t>
    </w:r>
    <w:r w:rsidRPr="00B76362">
      <w:rPr>
        <w:sz w:val="16"/>
        <w:szCs w:val="11"/>
      </w:rPr>
      <w:t xml:space="preserve"> </w:t>
    </w:r>
  </w:p>
  <w:p w14:paraId="1957CDF7" w14:textId="0A760621" w:rsidR="00CF7FC7" w:rsidRPr="00B76362" w:rsidRDefault="00CF7FC7" w:rsidP="00B76362">
    <w:pPr>
      <w:pStyle w:val="Pieddepage"/>
      <w:pBdr>
        <w:top w:val="single" w:sz="4" w:space="1" w:color="auto"/>
      </w:pBdr>
      <w:jc w:val="right"/>
      <w:rPr>
        <w:sz w:val="16"/>
        <w:szCs w:val="11"/>
      </w:rPr>
    </w:pPr>
    <w:r w:rsidRPr="00B76362">
      <w:rPr>
        <w:sz w:val="20"/>
        <w:szCs w:val="15"/>
      </w:rPr>
      <w:t xml:space="preserve">Dernières modifications : </w:t>
    </w:r>
    <w:r w:rsidRPr="00B76362">
      <w:rPr>
        <w:sz w:val="20"/>
        <w:szCs w:val="15"/>
      </w:rPr>
      <w:fldChar w:fldCharType="begin"/>
    </w:r>
    <w:r w:rsidRPr="00B76362">
      <w:rPr>
        <w:sz w:val="20"/>
        <w:szCs w:val="15"/>
      </w:rPr>
      <w:instrText xml:space="preserve"> DATE  \* MERGEFORMAT </w:instrText>
    </w:r>
    <w:r w:rsidRPr="00B76362">
      <w:rPr>
        <w:sz w:val="20"/>
        <w:szCs w:val="15"/>
      </w:rPr>
      <w:fldChar w:fldCharType="separate"/>
    </w:r>
    <w:r w:rsidR="006E598A">
      <w:rPr>
        <w:noProof/>
        <w:sz w:val="20"/>
        <w:szCs w:val="15"/>
      </w:rPr>
      <w:t>11/03/2024</w:t>
    </w:r>
    <w:r w:rsidRPr="00B76362">
      <w:rPr>
        <w:sz w:val="20"/>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8A76" w14:textId="77777777" w:rsidR="00C438D9" w:rsidRDefault="00C438D9">
      <w:r>
        <w:separator/>
      </w:r>
    </w:p>
  </w:footnote>
  <w:footnote w:type="continuationSeparator" w:id="0">
    <w:p w14:paraId="7BB87B54" w14:textId="77777777" w:rsidR="00C438D9" w:rsidRDefault="00C43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86640" w14:paraId="54158D83" w14:textId="77777777" w:rsidTr="00B701FB">
      <w:tc>
        <w:tcPr>
          <w:tcW w:w="3020" w:type="dxa"/>
        </w:tcPr>
        <w:p w14:paraId="1EC64604" w14:textId="3C5BC66D" w:rsidR="00386640" w:rsidRPr="002F5EB0" w:rsidRDefault="002F5EB0" w:rsidP="000C7FF7">
          <w:pPr>
            <w:rPr>
              <w:b/>
              <w:bCs/>
              <w:lang w:val="fr-CH"/>
            </w:rPr>
          </w:pPr>
          <w:r w:rsidRPr="002F5EB0">
            <w:rPr>
              <w:b/>
              <w:bCs/>
              <w:lang w:val="fr-CH"/>
            </w:rPr>
            <w:t>Emilien Charpié</w:t>
          </w:r>
        </w:p>
      </w:tc>
      <w:tc>
        <w:tcPr>
          <w:tcW w:w="3020" w:type="dxa"/>
        </w:tcPr>
        <w:p w14:paraId="16A9B655" w14:textId="77777777" w:rsidR="00386640" w:rsidRPr="00386640" w:rsidRDefault="00386640" w:rsidP="00386640">
          <w:pPr>
            <w:jc w:val="center"/>
            <w:rPr>
              <w:b/>
              <w:bCs/>
              <w:lang w:val="fr-CH"/>
            </w:rPr>
          </w:pPr>
          <w:r w:rsidRPr="00386640">
            <w:rPr>
              <w:b/>
              <w:bCs/>
              <w:lang w:val="fr-CH"/>
            </w:rPr>
            <w:t>Rapport de projet</w:t>
          </w:r>
        </w:p>
        <w:p w14:paraId="0A3102E7" w14:textId="484CC751" w:rsidR="00386640" w:rsidRPr="000711A5" w:rsidRDefault="00386640" w:rsidP="00386640">
          <w:pPr>
            <w:jc w:val="center"/>
            <w:rPr>
              <w:lang w:val="fr-CH"/>
            </w:rPr>
          </w:pPr>
        </w:p>
      </w:tc>
      <w:tc>
        <w:tcPr>
          <w:tcW w:w="3020" w:type="dxa"/>
        </w:tcPr>
        <w:p w14:paraId="2FBBD635" w14:textId="41A607AC" w:rsidR="00386640" w:rsidRPr="002F5EB0" w:rsidRDefault="00386640" w:rsidP="002563AB">
          <w:pPr>
            <w:jc w:val="right"/>
            <w:rPr>
              <w:b/>
              <w:bCs/>
              <w:lang w:val="fr-CH"/>
            </w:rPr>
          </w:pPr>
          <w:r w:rsidRPr="002F5EB0">
            <w:rPr>
              <w:b/>
              <w:bCs/>
              <w:lang w:val="fr-CH"/>
            </w:rPr>
            <w:t>TPI</w:t>
          </w:r>
        </w:p>
      </w:tc>
    </w:tr>
  </w:tbl>
  <w:p w14:paraId="2CEEB241" w14:textId="2942F7F9" w:rsidR="00F53ED8" w:rsidRPr="002563AB" w:rsidRDefault="00F53ED8">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5C5"/>
    <w:multiLevelType w:val="hybridMultilevel"/>
    <w:tmpl w:val="4D8ED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969F1"/>
    <w:multiLevelType w:val="hybridMultilevel"/>
    <w:tmpl w:val="34FE5C6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00029A"/>
    <w:multiLevelType w:val="hybridMultilevel"/>
    <w:tmpl w:val="12D6ECB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22263B1"/>
    <w:multiLevelType w:val="hybridMultilevel"/>
    <w:tmpl w:val="7908A36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34C4E"/>
    <w:multiLevelType w:val="hybridMultilevel"/>
    <w:tmpl w:val="3258E8E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1055CF"/>
    <w:multiLevelType w:val="hybridMultilevel"/>
    <w:tmpl w:val="3BF6DF18"/>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A6E04EF"/>
    <w:multiLevelType w:val="multilevel"/>
    <w:tmpl w:val="D1F6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20A4"/>
    <w:multiLevelType w:val="hybridMultilevel"/>
    <w:tmpl w:val="FCAABF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C85608"/>
    <w:multiLevelType w:val="hybridMultilevel"/>
    <w:tmpl w:val="75EE9A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945A27"/>
    <w:multiLevelType w:val="hybridMultilevel"/>
    <w:tmpl w:val="8C2050B2"/>
    <w:lvl w:ilvl="0" w:tplc="7B90BDF2">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A3D77"/>
    <w:multiLevelType w:val="hybridMultilevel"/>
    <w:tmpl w:val="6F96565A"/>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35156C"/>
    <w:multiLevelType w:val="hybridMultilevel"/>
    <w:tmpl w:val="2F30C1C0"/>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0E37F3"/>
    <w:multiLevelType w:val="hybridMultilevel"/>
    <w:tmpl w:val="6638D5E4"/>
    <w:lvl w:ilvl="0" w:tplc="7B90BDF2">
      <w:start w:val="1"/>
      <w:numFmt w:val="bullet"/>
      <w:lvlText w:val=""/>
      <w:lvlJc w:val="left"/>
      <w:pPr>
        <w:ind w:left="1117" w:hanging="360"/>
      </w:pPr>
      <w:rPr>
        <w:rFonts w:ascii="Symbol" w:hAnsi="Symbol" w:hint="default"/>
        <w:color w:val="auto"/>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5552199"/>
    <w:multiLevelType w:val="hybridMultilevel"/>
    <w:tmpl w:val="C2DC134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247BCB"/>
    <w:multiLevelType w:val="hybridMultilevel"/>
    <w:tmpl w:val="EE62D62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B40801"/>
    <w:multiLevelType w:val="hybridMultilevel"/>
    <w:tmpl w:val="967203C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DB2126"/>
    <w:multiLevelType w:val="hybridMultilevel"/>
    <w:tmpl w:val="F43E963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16769B"/>
    <w:multiLevelType w:val="hybridMultilevel"/>
    <w:tmpl w:val="D218761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4546287"/>
    <w:multiLevelType w:val="hybridMultilevel"/>
    <w:tmpl w:val="67B4C92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AB473CD"/>
    <w:multiLevelType w:val="hybridMultilevel"/>
    <w:tmpl w:val="608EAAEC"/>
    <w:lvl w:ilvl="0" w:tplc="71007CBA">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E47AE4"/>
    <w:multiLevelType w:val="hybridMultilevel"/>
    <w:tmpl w:val="177C49AC"/>
    <w:lvl w:ilvl="0" w:tplc="7B90BDF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F2174A"/>
    <w:multiLevelType w:val="multilevel"/>
    <w:tmpl w:val="0DF2450C"/>
    <w:styleLink w:val="Listeactuelle2"/>
    <w:lvl w:ilvl="0">
      <w:start w:val="1"/>
      <w:numFmt w:val="decimal"/>
      <w:lvlText w:val="%1"/>
      <w:lvlJc w:val="left"/>
      <w:pPr>
        <w:tabs>
          <w:tab w:val="num" w:pos="432"/>
        </w:tabs>
        <w:ind w:left="432" w:hanging="432"/>
      </w:pPr>
      <w:rPr>
        <w:rFonts w:hint="default"/>
      </w:rPr>
    </w:lvl>
    <w:lvl w:ilvl="1">
      <w:start w:val="1"/>
      <w:numFmt w:val="decimal"/>
      <w:lvlText w:val="%1.%2"/>
      <w:lvlJc w:val="left"/>
      <w:pPr>
        <w:ind w:left="576" w:hanging="576"/>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E944C6"/>
    <w:multiLevelType w:val="hybridMultilevel"/>
    <w:tmpl w:val="54084832"/>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782AB7"/>
    <w:multiLevelType w:val="hybridMultilevel"/>
    <w:tmpl w:val="E30E487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9444A5"/>
    <w:multiLevelType w:val="multilevel"/>
    <w:tmpl w:val="3E0A631E"/>
    <w:styleLink w:val="Listeactuel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6FA43D56"/>
    <w:multiLevelType w:val="hybridMultilevel"/>
    <w:tmpl w:val="33F6B796"/>
    <w:lvl w:ilvl="0" w:tplc="3698E922">
      <w:start w:val="1"/>
      <w:numFmt w:val="bullet"/>
      <w:lvlText w:val=""/>
      <w:lvlJc w:val="left"/>
      <w:pPr>
        <w:ind w:left="720" w:hanging="360"/>
      </w:pPr>
      <w:rPr>
        <w:rFonts w:ascii="Wingdings" w:eastAsia="Times New Roman" w:hAnsi="Wingdings" w:cs="Times New Roman"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6" w15:restartNumberingAfterBreak="0">
    <w:nsid w:val="73B64C04"/>
    <w:multiLevelType w:val="hybridMultilevel"/>
    <w:tmpl w:val="F7DE9B6E"/>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D364E8"/>
    <w:multiLevelType w:val="hybridMultilevel"/>
    <w:tmpl w:val="ADAC514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9AF0555"/>
    <w:multiLevelType w:val="hybridMultilevel"/>
    <w:tmpl w:val="5F06C3FE"/>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B065E6A"/>
    <w:multiLevelType w:val="hybridMultilevel"/>
    <w:tmpl w:val="8B60524C"/>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B193736"/>
    <w:multiLevelType w:val="multilevel"/>
    <w:tmpl w:val="9C62D28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ind w:left="576" w:hanging="576"/>
      </w:pPr>
      <w:rPr>
        <w:rFonts w:hint="default"/>
        <w:b/>
        <w:i w:val="0"/>
      </w:rPr>
    </w:lvl>
    <w:lvl w:ilvl="2">
      <w:start w:val="1"/>
      <w:numFmt w:val="decimal"/>
      <w:pStyle w:val="Titre3"/>
      <w:lvlText w:val="%1.%2.%3"/>
      <w:lvlJc w:val="left"/>
      <w:pPr>
        <w:ind w:left="720" w:hanging="720"/>
      </w:pPr>
      <w:rPr>
        <w:rFonts w:hint="default"/>
        <w:b/>
        <w:i w:val="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F7F7C3A"/>
    <w:multiLevelType w:val="hybridMultilevel"/>
    <w:tmpl w:val="33C8C7C6"/>
    <w:lvl w:ilvl="0" w:tplc="7B90BDF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1217239">
    <w:abstractNumId w:val="41"/>
  </w:num>
  <w:num w:numId="2" w16cid:durableId="847871348">
    <w:abstractNumId w:val="3"/>
  </w:num>
  <w:num w:numId="3" w16cid:durableId="31151626">
    <w:abstractNumId w:val="7"/>
  </w:num>
  <w:num w:numId="4" w16cid:durableId="1350333588">
    <w:abstractNumId w:val="37"/>
  </w:num>
  <w:num w:numId="5" w16cid:durableId="2018917464">
    <w:abstractNumId w:val="25"/>
  </w:num>
  <w:num w:numId="6" w16cid:durableId="550307841">
    <w:abstractNumId w:val="9"/>
  </w:num>
  <w:num w:numId="7" w16cid:durableId="26764442">
    <w:abstractNumId w:val="27"/>
  </w:num>
  <w:num w:numId="8" w16cid:durableId="1196961702">
    <w:abstractNumId w:val="42"/>
  </w:num>
  <w:num w:numId="9" w16cid:durableId="1702436671">
    <w:abstractNumId w:val="6"/>
  </w:num>
  <w:num w:numId="10" w16cid:durableId="672800756">
    <w:abstractNumId w:val="17"/>
  </w:num>
  <w:num w:numId="11" w16cid:durableId="219638805">
    <w:abstractNumId w:val="22"/>
  </w:num>
  <w:num w:numId="12" w16cid:durableId="1221746332">
    <w:abstractNumId w:val="18"/>
  </w:num>
  <w:num w:numId="13" w16cid:durableId="299385492">
    <w:abstractNumId w:val="35"/>
  </w:num>
  <w:num w:numId="14" w16cid:durableId="875966484">
    <w:abstractNumId w:val="33"/>
  </w:num>
  <w:num w:numId="15" w16cid:durableId="589121964">
    <w:abstractNumId w:val="30"/>
  </w:num>
  <w:num w:numId="16" w16cid:durableId="730152084">
    <w:abstractNumId w:val="10"/>
  </w:num>
  <w:num w:numId="17" w16cid:durableId="721370759">
    <w:abstractNumId w:val="36"/>
  </w:num>
  <w:num w:numId="18" w16cid:durableId="466436029">
    <w:abstractNumId w:val="0"/>
  </w:num>
  <w:num w:numId="19" w16cid:durableId="1121456392">
    <w:abstractNumId w:val="29"/>
  </w:num>
  <w:num w:numId="20" w16cid:durableId="640236238">
    <w:abstractNumId w:val="16"/>
  </w:num>
  <w:num w:numId="21" w16cid:durableId="1787039899">
    <w:abstractNumId w:val="11"/>
  </w:num>
  <w:num w:numId="22" w16cid:durableId="1639334196">
    <w:abstractNumId w:val="28"/>
  </w:num>
  <w:num w:numId="23" w16cid:durableId="1932086214">
    <w:abstractNumId w:val="15"/>
  </w:num>
  <w:num w:numId="24" w16cid:durableId="1934780993">
    <w:abstractNumId w:val="40"/>
  </w:num>
  <w:num w:numId="25" w16cid:durableId="975527506">
    <w:abstractNumId w:val="13"/>
  </w:num>
  <w:num w:numId="26" w16cid:durableId="448280772">
    <w:abstractNumId w:val="38"/>
  </w:num>
  <w:num w:numId="27" w16cid:durableId="1966808568">
    <w:abstractNumId w:val="34"/>
  </w:num>
  <w:num w:numId="28" w16cid:durableId="600917295">
    <w:abstractNumId w:val="19"/>
  </w:num>
  <w:num w:numId="29" w16cid:durableId="430123524">
    <w:abstractNumId w:val="5"/>
  </w:num>
  <w:num w:numId="30" w16cid:durableId="1328048761">
    <w:abstractNumId w:val="31"/>
  </w:num>
  <w:num w:numId="31" w16cid:durableId="1110322989">
    <w:abstractNumId w:val="1"/>
  </w:num>
  <w:num w:numId="32" w16cid:durableId="686298314">
    <w:abstractNumId w:val="20"/>
  </w:num>
  <w:num w:numId="33" w16cid:durableId="524753391">
    <w:abstractNumId w:val="4"/>
  </w:num>
  <w:num w:numId="34" w16cid:durableId="855388673">
    <w:abstractNumId w:val="43"/>
  </w:num>
  <w:num w:numId="35" w16cid:durableId="127630647">
    <w:abstractNumId w:val="39"/>
  </w:num>
  <w:num w:numId="36" w16cid:durableId="540241042">
    <w:abstractNumId w:val="32"/>
  </w:num>
  <w:num w:numId="37" w16cid:durableId="1606964673">
    <w:abstractNumId w:val="8"/>
  </w:num>
  <w:num w:numId="38" w16cid:durableId="825900454">
    <w:abstractNumId w:val="26"/>
  </w:num>
  <w:num w:numId="39" w16cid:durableId="361983535">
    <w:abstractNumId w:val="23"/>
  </w:num>
  <w:num w:numId="40" w16cid:durableId="2069839489">
    <w:abstractNumId w:val="2"/>
  </w:num>
  <w:num w:numId="41" w16cid:durableId="1843010612">
    <w:abstractNumId w:val="14"/>
  </w:num>
  <w:num w:numId="42" w16cid:durableId="1990590811">
    <w:abstractNumId w:val="12"/>
  </w:num>
  <w:num w:numId="43" w16cid:durableId="245387044">
    <w:abstractNumId w:val="24"/>
  </w:num>
  <w:num w:numId="44" w16cid:durableId="751397273">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AB"/>
    <w:rsid w:val="00004DD8"/>
    <w:rsid w:val="000216FA"/>
    <w:rsid w:val="00055B4B"/>
    <w:rsid w:val="00063EDD"/>
    <w:rsid w:val="000711A5"/>
    <w:rsid w:val="000A57AE"/>
    <w:rsid w:val="000B6B2F"/>
    <w:rsid w:val="000C7FF7"/>
    <w:rsid w:val="000E0498"/>
    <w:rsid w:val="0015558B"/>
    <w:rsid w:val="00164517"/>
    <w:rsid w:val="001B56E7"/>
    <w:rsid w:val="001E2F25"/>
    <w:rsid w:val="001F32DE"/>
    <w:rsid w:val="00205685"/>
    <w:rsid w:val="00212505"/>
    <w:rsid w:val="00217ECE"/>
    <w:rsid w:val="00232E9F"/>
    <w:rsid w:val="00245105"/>
    <w:rsid w:val="00245601"/>
    <w:rsid w:val="002563AB"/>
    <w:rsid w:val="00265744"/>
    <w:rsid w:val="00281546"/>
    <w:rsid w:val="002B4353"/>
    <w:rsid w:val="002C4C01"/>
    <w:rsid w:val="002F39FF"/>
    <w:rsid w:val="002F5EB0"/>
    <w:rsid w:val="003144D2"/>
    <w:rsid w:val="00341DC9"/>
    <w:rsid w:val="00342484"/>
    <w:rsid w:val="00360243"/>
    <w:rsid w:val="00371ECE"/>
    <w:rsid w:val="00374C89"/>
    <w:rsid w:val="00386640"/>
    <w:rsid w:val="003D06FF"/>
    <w:rsid w:val="003F2179"/>
    <w:rsid w:val="0042197F"/>
    <w:rsid w:val="00433390"/>
    <w:rsid w:val="004502D9"/>
    <w:rsid w:val="0047004B"/>
    <w:rsid w:val="0047295B"/>
    <w:rsid w:val="0049659A"/>
    <w:rsid w:val="004C36F5"/>
    <w:rsid w:val="004C38FB"/>
    <w:rsid w:val="004D1D61"/>
    <w:rsid w:val="005071A6"/>
    <w:rsid w:val="0050776E"/>
    <w:rsid w:val="005143EF"/>
    <w:rsid w:val="00535DFD"/>
    <w:rsid w:val="005364AB"/>
    <w:rsid w:val="00554A58"/>
    <w:rsid w:val="00577704"/>
    <w:rsid w:val="00591119"/>
    <w:rsid w:val="005C30A6"/>
    <w:rsid w:val="005D02B3"/>
    <w:rsid w:val="005E1E76"/>
    <w:rsid w:val="006339BF"/>
    <w:rsid w:val="006718F1"/>
    <w:rsid w:val="00684B3D"/>
    <w:rsid w:val="006B1883"/>
    <w:rsid w:val="006E2C58"/>
    <w:rsid w:val="006E598A"/>
    <w:rsid w:val="00787646"/>
    <w:rsid w:val="00791020"/>
    <w:rsid w:val="007C53D3"/>
    <w:rsid w:val="007E085B"/>
    <w:rsid w:val="007E545E"/>
    <w:rsid w:val="00801977"/>
    <w:rsid w:val="0083170D"/>
    <w:rsid w:val="0083453E"/>
    <w:rsid w:val="008919A8"/>
    <w:rsid w:val="008D7200"/>
    <w:rsid w:val="009B0425"/>
    <w:rsid w:val="009C2040"/>
    <w:rsid w:val="009C44D2"/>
    <w:rsid w:val="009D368F"/>
    <w:rsid w:val="009F761B"/>
    <w:rsid w:val="00A606E6"/>
    <w:rsid w:val="00AA0785"/>
    <w:rsid w:val="00AA3411"/>
    <w:rsid w:val="00AD1964"/>
    <w:rsid w:val="00AE470C"/>
    <w:rsid w:val="00B263B7"/>
    <w:rsid w:val="00B31079"/>
    <w:rsid w:val="00B324B9"/>
    <w:rsid w:val="00B673BB"/>
    <w:rsid w:val="00B76362"/>
    <w:rsid w:val="00BC189D"/>
    <w:rsid w:val="00BF6CD0"/>
    <w:rsid w:val="00C26B91"/>
    <w:rsid w:val="00C315ED"/>
    <w:rsid w:val="00C4120E"/>
    <w:rsid w:val="00C438D9"/>
    <w:rsid w:val="00C505B1"/>
    <w:rsid w:val="00C76E53"/>
    <w:rsid w:val="00C930E9"/>
    <w:rsid w:val="00C96AF6"/>
    <w:rsid w:val="00CA3E33"/>
    <w:rsid w:val="00CB3227"/>
    <w:rsid w:val="00CF7FC7"/>
    <w:rsid w:val="00D14A10"/>
    <w:rsid w:val="00D97582"/>
    <w:rsid w:val="00DA4CCB"/>
    <w:rsid w:val="00DB4900"/>
    <w:rsid w:val="00DD0C4D"/>
    <w:rsid w:val="00DE114D"/>
    <w:rsid w:val="00E12330"/>
    <w:rsid w:val="00E26EC1"/>
    <w:rsid w:val="00E63311"/>
    <w:rsid w:val="00EA4A98"/>
    <w:rsid w:val="00F21000"/>
    <w:rsid w:val="00F37C7A"/>
    <w:rsid w:val="00F4663F"/>
    <w:rsid w:val="00F53ED8"/>
    <w:rsid w:val="00F8106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12642C"/>
  <w15:chartTrackingRefBased/>
  <w15:docId w15:val="{6D004C5B-BAD9-1B47-8560-8B21B32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aragraphe"/>
    <w:qFormat/>
    <w:rsid w:val="007E085B"/>
    <w:pPr>
      <w:jc w:val="both"/>
    </w:pPr>
    <w:rPr>
      <w:rFonts w:asciiTheme="minorHAnsi" w:hAnsiTheme="minorHAnsi"/>
      <w:sz w:val="24"/>
      <w:lang w:val="fr-FR" w:eastAsia="fr-FR"/>
    </w:rPr>
  </w:style>
  <w:style w:type="paragraph" w:styleId="Titre1">
    <w:name w:val="heading 1"/>
    <w:basedOn w:val="Normal"/>
    <w:next w:val="Normal"/>
    <w:qFormat/>
    <w:rsid w:val="001E2F25"/>
    <w:pPr>
      <w:keepNext/>
      <w:numPr>
        <w:numId w:val="1"/>
      </w:numPr>
      <w:spacing w:before="240" w:after="60"/>
      <w:outlineLvl w:val="0"/>
    </w:pPr>
    <w:rPr>
      <w:b/>
      <w:kern w:val="28"/>
      <w:sz w:val="36"/>
    </w:rPr>
  </w:style>
  <w:style w:type="paragraph" w:styleId="Titre2">
    <w:name w:val="heading 2"/>
    <w:basedOn w:val="Normal"/>
    <w:next w:val="Normal"/>
    <w:qFormat/>
    <w:rsid w:val="001E2F25"/>
    <w:pPr>
      <w:keepNext/>
      <w:numPr>
        <w:ilvl w:val="1"/>
        <w:numId w:val="1"/>
      </w:numPr>
      <w:spacing w:before="240" w:after="60"/>
      <w:outlineLvl w:val="1"/>
    </w:pPr>
    <w:rPr>
      <w:b/>
      <w:sz w:val="28"/>
    </w:rPr>
  </w:style>
  <w:style w:type="paragraph" w:styleId="Titre3">
    <w:name w:val="heading 3"/>
    <w:basedOn w:val="Normal"/>
    <w:next w:val="Normal"/>
    <w:qFormat/>
    <w:rsid w:val="001E2F25"/>
    <w:pPr>
      <w:keepNext/>
      <w:numPr>
        <w:ilvl w:val="2"/>
        <w:numId w:val="1"/>
      </w:numPr>
      <w:outlineLvl w:val="2"/>
    </w:pPr>
    <w:rPr>
      <w:b/>
    </w:rPr>
  </w:style>
  <w:style w:type="paragraph" w:styleId="Titre4">
    <w:name w:val="heading 4"/>
    <w:basedOn w:val="Normal"/>
    <w:next w:val="Normal"/>
    <w:qFormat/>
    <w:rsid w:val="001E2F25"/>
    <w:pPr>
      <w:keepNext/>
      <w:numPr>
        <w:ilvl w:val="3"/>
        <w:numId w:val="1"/>
      </w:numPr>
      <w:outlineLvl w:val="3"/>
    </w:pPr>
    <w:rPr>
      <w:i/>
      <w:kern w:val="28"/>
      <w:u w:val="single"/>
    </w:rPr>
  </w:style>
  <w:style w:type="paragraph" w:styleId="Titre5">
    <w:name w:val="heading 5"/>
    <w:basedOn w:val="Normal"/>
    <w:next w:val="Normal"/>
    <w:qFormat/>
    <w:rsid w:val="001E2F25"/>
    <w:pPr>
      <w:keepNext/>
      <w:numPr>
        <w:ilvl w:val="4"/>
        <w:numId w:val="1"/>
      </w:numPr>
      <w:outlineLvl w:val="4"/>
    </w:pPr>
    <w:rPr>
      <w:u w:val="single"/>
    </w:rPr>
  </w:style>
  <w:style w:type="paragraph" w:styleId="Titre6">
    <w:name w:val="heading 6"/>
    <w:basedOn w:val="Normal"/>
    <w:next w:val="Normal"/>
    <w:qFormat/>
    <w:rsid w:val="001E2F25"/>
    <w:pPr>
      <w:keepNext/>
      <w:numPr>
        <w:ilvl w:val="5"/>
        <w:numId w:val="1"/>
      </w:numPr>
      <w:outlineLvl w:val="5"/>
    </w:pPr>
    <w:rPr>
      <w:i/>
    </w:rPr>
  </w:style>
  <w:style w:type="paragraph" w:styleId="Titre7">
    <w:name w:val="heading 7"/>
    <w:basedOn w:val="Normal"/>
    <w:next w:val="Normal"/>
    <w:qFormat/>
    <w:rsid w:val="001E2F25"/>
    <w:pPr>
      <w:numPr>
        <w:ilvl w:val="6"/>
        <w:numId w:val="1"/>
      </w:numPr>
      <w:spacing w:before="240" w:after="60"/>
      <w:outlineLvl w:val="6"/>
    </w:pPr>
    <w:rPr>
      <w:sz w:val="20"/>
    </w:rPr>
  </w:style>
  <w:style w:type="paragraph" w:styleId="Titre8">
    <w:name w:val="heading 8"/>
    <w:basedOn w:val="Normal"/>
    <w:next w:val="Normal"/>
    <w:qFormat/>
    <w:rsid w:val="001E2F25"/>
    <w:pPr>
      <w:numPr>
        <w:ilvl w:val="7"/>
        <w:numId w:val="1"/>
      </w:numPr>
      <w:spacing w:before="240" w:after="60"/>
      <w:outlineLvl w:val="7"/>
    </w:pPr>
    <w:rPr>
      <w:i/>
      <w:sz w:val="20"/>
    </w:rPr>
  </w:style>
  <w:style w:type="paragraph" w:styleId="Titre9">
    <w:name w:val="heading 9"/>
    <w:basedOn w:val="Normal"/>
    <w:next w:val="Normal"/>
    <w:qFormat/>
    <w:rsid w:val="001E2F2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spacing w:before="120" w:after="120"/>
    </w:pPr>
    <w:rPr>
      <w:rFonts w:cstheme="minorHAnsi"/>
      <w:b/>
      <w:bCs/>
      <w:caps/>
      <w:sz w:val="20"/>
    </w:rPr>
  </w:style>
  <w:style w:type="paragraph" w:styleId="TM2">
    <w:name w:val="toc 2"/>
    <w:basedOn w:val="Normal"/>
    <w:next w:val="Normal"/>
    <w:autoRedefine/>
    <w:uiPriority w:val="39"/>
    <w:pPr>
      <w:ind w:left="240"/>
    </w:pPr>
    <w:rPr>
      <w:rFonts w:cstheme="minorHAnsi"/>
      <w:smallCaps/>
      <w:sz w:val="20"/>
    </w:rPr>
  </w:style>
  <w:style w:type="paragraph" w:styleId="TM3">
    <w:name w:val="toc 3"/>
    <w:basedOn w:val="Normal"/>
    <w:next w:val="Normal"/>
    <w:autoRedefine/>
    <w:uiPriority w:val="39"/>
    <w:pPr>
      <w:ind w:left="480"/>
    </w:pPr>
    <w:rPr>
      <w:rFonts w:cstheme="minorHAnsi"/>
      <w:i/>
      <w:iCs/>
      <w:sz w:val="20"/>
    </w:rPr>
  </w:style>
  <w:style w:type="paragraph" w:styleId="TM4">
    <w:name w:val="toc 4"/>
    <w:basedOn w:val="Normal"/>
    <w:next w:val="Normal"/>
    <w:autoRedefine/>
    <w:semiHidden/>
    <w:pPr>
      <w:ind w:left="720"/>
    </w:pPr>
    <w:rPr>
      <w:rFonts w:cstheme="minorHAnsi"/>
      <w:sz w:val="18"/>
      <w:szCs w:val="18"/>
    </w:rPr>
  </w:style>
  <w:style w:type="paragraph" w:styleId="TM5">
    <w:name w:val="toc 5"/>
    <w:basedOn w:val="Normal"/>
    <w:next w:val="Normal"/>
    <w:autoRedefine/>
    <w:semiHidden/>
    <w:pPr>
      <w:ind w:left="960"/>
    </w:pPr>
    <w:rPr>
      <w:rFonts w:cstheme="minorHAnsi"/>
      <w:sz w:val="18"/>
      <w:szCs w:val="18"/>
    </w:rPr>
  </w:style>
  <w:style w:type="paragraph" w:styleId="TM6">
    <w:name w:val="toc 6"/>
    <w:basedOn w:val="Normal"/>
    <w:next w:val="Normal"/>
    <w:autoRedefine/>
    <w:semiHidden/>
    <w:pPr>
      <w:ind w:left="1200"/>
    </w:pPr>
    <w:rPr>
      <w:rFonts w:cstheme="minorHAnsi"/>
      <w:sz w:val="18"/>
      <w:szCs w:val="18"/>
    </w:rPr>
  </w:style>
  <w:style w:type="paragraph" w:styleId="TM7">
    <w:name w:val="toc 7"/>
    <w:basedOn w:val="Normal"/>
    <w:next w:val="Normal"/>
    <w:autoRedefine/>
    <w:semiHidden/>
    <w:pPr>
      <w:ind w:left="1440"/>
    </w:pPr>
    <w:rPr>
      <w:rFonts w:cstheme="minorHAnsi"/>
      <w:sz w:val="18"/>
      <w:szCs w:val="18"/>
    </w:rPr>
  </w:style>
  <w:style w:type="paragraph" w:styleId="TM8">
    <w:name w:val="toc 8"/>
    <w:basedOn w:val="Normal"/>
    <w:next w:val="Normal"/>
    <w:autoRedefine/>
    <w:semiHidden/>
    <w:pPr>
      <w:ind w:left="1680"/>
    </w:pPr>
    <w:rPr>
      <w:rFonts w:cstheme="minorHAnsi"/>
      <w:sz w:val="18"/>
      <w:szCs w:val="18"/>
    </w:rPr>
  </w:style>
  <w:style w:type="paragraph" w:styleId="TM9">
    <w:name w:val="toc 9"/>
    <w:basedOn w:val="Normal"/>
    <w:next w:val="Normal"/>
    <w:autoRedefine/>
    <w:semiHidden/>
    <w:pPr>
      <w:ind w:left="1920"/>
    </w:pPr>
    <w:rPr>
      <w:rFonts w:cstheme="minorHAnsi"/>
      <w:sz w:val="18"/>
      <w:szCs w:val="18"/>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1E2F2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1E2F25"/>
    <w:rPr>
      <w:rFonts w:asciiTheme="majorHAnsi" w:eastAsiaTheme="majorEastAsia" w:hAnsiTheme="majorHAnsi" w:cstheme="majorBidi"/>
      <w:spacing w:val="-10"/>
      <w:kern w:val="28"/>
      <w:sz w:val="56"/>
      <w:szCs w:val="56"/>
      <w:lang w:val="fr-FR" w:eastAsia="fr-FR"/>
    </w:rPr>
  </w:style>
  <w:style w:type="numbering" w:customStyle="1" w:styleId="Listeactuelle1">
    <w:name w:val="Liste actuelle1"/>
    <w:uiPriority w:val="99"/>
    <w:rsid w:val="001E2F25"/>
    <w:pPr>
      <w:numPr>
        <w:numId w:val="14"/>
      </w:numPr>
    </w:pPr>
  </w:style>
  <w:style w:type="numbering" w:customStyle="1" w:styleId="Listeactuelle2">
    <w:name w:val="Liste actuelle2"/>
    <w:uiPriority w:val="99"/>
    <w:rsid w:val="001E2F25"/>
    <w:pPr>
      <w:numPr>
        <w:numId w:val="15"/>
      </w:numPr>
    </w:pPr>
  </w:style>
  <w:style w:type="paragraph" w:styleId="Sous-titre">
    <w:name w:val="Subtitle"/>
    <w:basedOn w:val="Normal"/>
    <w:next w:val="Normal"/>
    <w:link w:val="Sous-titreCar"/>
    <w:qFormat/>
    <w:rsid w:val="001E2F25"/>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1E2F25"/>
    <w:rPr>
      <w:rFonts w:asciiTheme="minorHAnsi" w:eastAsiaTheme="minorEastAsia" w:hAnsiTheme="minorHAnsi" w:cstheme="minorBidi"/>
      <w:color w:val="5A5A5A" w:themeColor="text1" w:themeTint="A5"/>
      <w:spacing w:val="15"/>
      <w:sz w:val="22"/>
      <w:szCs w:val="22"/>
      <w:lang w:val="fr-FR" w:eastAsia="fr-FR"/>
    </w:rPr>
  </w:style>
  <w:style w:type="character" w:styleId="lev">
    <w:name w:val="Strong"/>
    <w:basedOn w:val="Policepardfaut"/>
    <w:rsid w:val="001E2F25"/>
    <w:rPr>
      <w:b/>
      <w:bCs/>
    </w:rPr>
  </w:style>
  <w:style w:type="paragraph" w:customStyle="1" w:styleId="CommentairePersonnels">
    <w:name w:val="Commentaire Personnels"/>
    <w:basedOn w:val="Normal"/>
    <w:qFormat/>
    <w:rsid w:val="007E085B"/>
    <w:pPr>
      <w:jc w:val="left"/>
    </w:pPr>
    <w:rPr>
      <w:i/>
    </w:rPr>
  </w:style>
  <w:style w:type="paragraph" w:styleId="Paragraphedeliste">
    <w:name w:val="List Paragraph"/>
    <w:basedOn w:val="Normal"/>
    <w:uiPriority w:val="34"/>
    <w:rsid w:val="00433390"/>
    <w:pPr>
      <w:ind w:left="720"/>
      <w:contextualSpacing/>
    </w:pPr>
  </w:style>
  <w:style w:type="character" w:customStyle="1" w:styleId="PieddepageCar">
    <w:name w:val="Pied de page Car"/>
    <w:basedOn w:val="Policepardfaut"/>
    <w:link w:val="Pieddepage"/>
    <w:rsid w:val="00374C89"/>
    <w:rPr>
      <w:rFonts w:asciiTheme="minorHAnsi" w:hAnsiTheme="minorHAnsi"/>
      <w:sz w:val="24"/>
      <w:lang w:val="fr-FR" w:eastAsia="fr-FR"/>
    </w:rPr>
  </w:style>
  <w:style w:type="table" w:styleId="Tableausimple5">
    <w:name w:val="Plain Table 5"/>
    <w:basedOn w:val="TableauNormal"/>
    <w:uiPriority w:val="45"/>
    <w:rsid w:val="004C36F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1">
    <w:name w:val="Grid Table 1 Light Accent 1"/>
    <w:basedOn w:val="TableauNormal"/>
    <w:uiPriority w:val="46"/>
    <w:rsid w:val="004C36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4C36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4C36F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3-Accentuation5">
    <w:name w:val="List Table 3 Accent 5"/>
    <w:basedOn w:val="TableauNormal"/>
    <w:uiPriority w:val="48"/>
    <w:rsid w:val="00B324B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En-ttedetabledesmatires">
    <w:name w:val="TOC Heading"/>
    <w:basedOn w:val="Titre1"/>
    <w:next w:val="Normal"/>
    <w:uiPriority w:val="39"/>
    <w:unhideWhenUsed/>
    <w:qFormat/>
    <w:rsid w:val="00F81068"/>
    <w:pPr>
      <w:keepLines/>
      <w:numPr>
        <w:numId w:val="0"/>
      </w:numPr>
      <w:spacing w:before="480" w:after="0" w:line="276" w:lineRule="auto"/>
      <w:outlineLvl w:val="9"/>
    </w:pPr>
    <w:rPr>
      <w:rFonts w:asciiTheme="majorHAnsi" w:eastAsiaTheme="majorEastAsia" w:hAnsiTheme="majorHAnsi" w:cstheme="majorBidi"/>
      <w:bCs/>
      <w:color w:val="2F5496" w:themeColor="accent1" w:themeShade="BF"/>
      <w:kern w:val="0"/>
      <w:sz w:val="28"/>
      <w:szCs w:val="28"/>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368748">
      <w:bodyDiv w:val="1"/>
      <w:marLeft w:val="0"/>
      <w:marRight w:val="0"/>
      <w:marTop w:val="0"/>
      <w:marBottom w:val="0"/>
      <w:divBdr>
        <w:top w:val="none" w:sz="0" w:space="0" w:color="auto"/>
        <w:left w:val="none" w:sz="0" w:space="0" w:color="auto"/>
        <w:bottom w:val="none" w:sz="0" w:space="0" w:color="auto"/>
        <w:right w:val="none" w:sz="0" w:space="0" w:color="auto"/>
      </w:divBdr>
    </w:div>
    <w:div w:id="731122401">
      <w:bodyDiv w:val="1"/>
      <w:marLeft w:val="0"/>
      <w:marRight w:val="0"/>
      <w:marTop w:val="0"/>
      <w:marBottom w:val="0"/>
      <w:divBdr>
        <w:top w:val="none" w:sz="0" w:space="0" w:color="auto"/>
        <w:left w:val="none" w:sz="0" w:space="0" w:color="auto"/>
        <w:bottom w:val="none" w:sz="0" w:space="0" w:color="auto"/>
        <w:right w:val="none" w:sz="0" w:space="0" w:color="auto"/>
      </w:divBdr>
    </w:div>
    <w:div w:id="139778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iencharpie/Library/CloudStorage/OneDrive-Personnel/03-Mode&#768;les/m-rapport-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4B1CF-9D02-CF41-9377-93A97F76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m-rapport-tpi.dotx</Template>
  <TotalTime>98</TotalTime>
  <Pages>10</Pages>
  <Words>1297</Words>
  <Characters>8126</Characters>
  <Application>Microsoft Office Word</Application>
  <DocSecurity>0</DocSecurity>
  <Lines>225</Lines>
  <Paragraphs>89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9334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Emilien Charpié</cp:lastModifiedBy>
  <cp:revision>64</cp:revision>
  <cp:lastPrinted>2004-09-01T12:58:00Z</cp:lastPrinted>
  <dcterms:created xsi:type="dcterms:W3CDTF">2024-03-11T07:06:00Z</dcterms:created>
  <dcterms:modified xsi:type="dcterms:W3CDTF">2024-03-11T14:31:00Z</dcterms:modified>
</cp:coreProperties>
</file>